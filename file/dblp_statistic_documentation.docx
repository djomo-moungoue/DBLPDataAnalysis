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BBC" w:rsidRPr="00B76F59" w:rsidRDefault="00135BBC" w:rsidP="00135BBC">
      <w:pPr>
        <w:rPr>
          <w:rFonts w:ascii="Arial" w:hAnsi="Arial" w:cs="Arial"/>
        </w:rPr>
      </w:pPr>
    </w:p>
    <w:p w:rsidR="00F04BEC" w:rsidRPr="00B76F59" w:rsidRDefault="002B1CD4" w:rsidP="000731D2">
      <w:pPr>
        <w:rPr>
          <w:rFonts w:ascii="Arial" w:hAnsi="Arial" w:cs="Arial"/>
        </w:rPr>
      </w:pPr>
      <w:bookmarkStart w:id="0" w:name="_Toc410681537"/>
      <w:r w:rsidRPr="00B76F59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304" behindDoc="0" locked="0" layoutInCell="0" allowOverlap="1" wp14:anchorId="66CDE74A" wp14:editId="042EE2D8">
                <wp:simplePos x="0" y="0"/>
                <wp:positionH relativeFrom="page">
                  <wp:posOffset>19050</wp:posOffset>
                </wp:positionH>
                <wp:positionV relativeFrom="page">
                  <wp:posOffset>5762626</wp:posOffset>
                </wp:positionV>
                <wp:extent cx="7524750" cy="1638300"/>
                <wp:effectExtent l="0" t="0" r="19050" b="19050"/>
                <wp:wrapNone/>
                <wp:docPr id="2" name="Rechteck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4750" cy="1638300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12700">
                          <a:solidFill>
                            <a:srgbClr val="FBBA00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14610E" w:rsidRDefault="0014610E" w:rsidP="004F1827">
                            <w:pPr>
                              <w:pStyle w:val="Titel"/>
                              <w:jc w:val="center"/>
                              <w:rPr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4610E" w:rsidRPr="00EF03FF" w:rsidRDefault="0014610E" w:rsidP="004F1827">
                            <w:pPr>
                              <w:rPr>
                                <w:b/>
                                <w:color w:val="FFD500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4610E" w:rsidRPr="00FC4968" w:rsidRDefault="0014610E" w:rsidP="00EF03FF">
                            <w:pPr>
                              <w:pStyle w:val="Sergi"/>
                              <w:rPr>
                                <w:b w:val="0"/>
                                <w:color w:val="000000" w:themeColor="text1"/>
                                <w:spacing w:val="0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FC4968">
                              <w:rPr>
                                <w:b w:val="0"/>
                                <w:color w:val="000000" w:themeColor="text1"/>
                                <w:spacing w:val="0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Validierung und statistische Auswertung von dblp.xml</w:t>
                            </w:r>
                          </w:p>
                          <w:p w:rsidR="0014610E" w:rsidRPr="00FC4968" w:rsidRDefault="0014610E" w:rsidP="00EF03FF">
                            <w:pPr>
                              <w:pStyle w:val="Sergi"/>
                              <w:rPr>
                                <w:b w:val="0"/>
                                <w:color w:val="000000" w:themeColor="text1"/>
                                <w:spacing w:val="0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FC4968">
                              <w:rPr>
                                <w:b w:val="0"/>
                                <w:color w:val="000000" w:themeColor="text1"/>
                                <w:spacing w:val="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Softwaredokumentation</w:t>
                            </w:r>
                          </w:p>
                          <w:p w:rsidR="0014610E" w:rsidRPr="00FC4968" w:rsidRDefault="0014610E" w:rsidP="00EF03FF">
                            <w:pPr>
                              <w:pStyle w:val="Sergi"/>
                              <w:rPr>
                                <w:b w:val="0"/>
                                <w:color w:val="000000" w:themeColor="text1"/>
                                <w:spacing w:val="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:rsidR="0014610E" w:rsidRPr="00EF03FF" w:rsidRDefault="0014610E" w:rsidP="004F1827">
                            <w:pPr>
                              <w:pStyle w:val="Titel"/>
                              <w:jc w:val="center"/>
                              <w:rPr>
                                <w:color w:val="E7E6E6" w:themeColor="background2"/>
                                <w:spacing w:val="10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CDE74A" id="Rechteck 16" o:spid="_x0000_s1026" style="position:absolute;margin-left:1.5pt;margin-top:453.75pt;width:592.5pt;height:129pt;z-index: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" o:allowincell="f" fillcolor="#ffd500" strokecolor="#fbba00" strokeweight="1pt">
                <v:textbox inset="14.4pt,,14.4pt">
                  <w:txbxContent>
                    <w:p w:rsidR="0014610E" w:rsidRDefault="0014610E" w:rsidP="004F1827">
                      <w:pPr>
                        <w:pStyle w:val="Titel"/>
                        <w:jc w:val="center"/>
                        <w:rPr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4610E" w:rsidRPr="00EF03FF" w:rsidRDefault="0014610E" w:rsidP="004F1827">
                      <w:pPr>
                        <w:rPr>
                          <w:b/>
                          <w:color w:val="FFD500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4610E" w:rsidRPr="00FC4968" w:rsidRDefault="0014610E" w:rsidP="00EF03FF">
                      <w:pPr>
                        <w:pStyle w:val="Sergi"/>
                        <w:rPr>
                          <w:b w:val="0"/>
                          <w:color w:val="000000" w:themeColor="text1"/>
                          <w:spacing w:val="0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FC4968">
                        <w:rPr>
                          <w:b w:val="0"/>
                          <w:color w:val="000000" w:themeColor="text1"/>
                          <w:spacing w:val="0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Validierung und statistische Auswertung von dblp.xml</w:t>
                      </w:r>
                    </w:p>
                    <w:p w:rsidR="0014610E" w:rsidRPr="00FC4968" w:rsidRDefault="0014610E" w:rsidP="00EF03FF">
                      <w:pPr>
                        <w:pStyle w:val="Sergi"/>
                        <w:rPr>
                          <w:b w:val="0"/>
                          <w:color w:val="000000" w:themeColor="text1"/>
                          <w:spacing w:val="0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FC4968">
                        <w:rPr>
                          <w:b w:val="0"/>
                          <w:color w:val="000000" w:themeColor="text1"/>
                          <w:spacing w:val="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Softwaredokumentation</w:t>
                      </w:r>
                    </w:p>
                    <w:p w:rsidR="0014610E" w:rsidRPr="00FC4968" w:rsidRDefault="0014610E" w:rsidP="00EF03FF">
                      <w:pPr>
                        <w:pStyle w:val="Sergi"/>
                        <w:rPr>
                          <w:b w:val="0"/>
                          <w:color w:val="000000" w:themeColor="text1"/>
                          <w:spacing w:val="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:rsidR="0014610E" w:rsidRPr="00EF03FF" w:rsidRDefault="0014610E" w:rsidP="004F1827">
                      <w:pPr>
                        <w:pStyle w:val="Titel"/>
                        <w:jc w:val="center"/>
                        <w:rPr>
                          <w:color w:val="E7E6E6" w:themeColor="background2"/>
                          <w:spacing w:val="10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B76F59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5440" behindDoc="0" locked="0" layoutInCell="0" allowOverlap="1" wp14:anchorId="2DE1336C" wp14:editId="337E76E6">
                <wp:simplePos x="0" y="0"/>
                <wp:positionH relativeFrom="page">
                  <wp:align>right</wp:align>
                </wp:positionH>
                <wp:positionV relativeFrom="page">
                  <wp:posOffset>3133725</wp:posOffset>
                </wp:positionV>
                <wp:extent cx="7524750" cy="2619375"/>
                <wp:effectExtent l="0" t="0" r="19050" b="28575"/>
                <wp:wrapNone/>
                <wp:docPr id="362" name="Rechteck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4750" cy="2619375"/>
                        </a:xfrm>
                        <a:prstGeom prst="rect">
                          <a:avLst/>
                        </a:prstGeom>
                        <a:solidFill>
                          <a:srgbClr val="004F9F"/>
                        </a:solidFill>
                        <a:ln w="1270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14610E" w:rsidRDefault="0014610E" w:rsidP="00F81ACC">
                            <w:pPr>
                              <w:pStyle w:val="Titel"/>
                              <w:jc w:val="center"/>
                              <w:rPr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14610E" w:rsidRDefault="0014610E" w:rsidP="00F81ACC">
                            <w:pPr>
                              <w:pStyle w:val="Titel"/>
                              <w:jc w:val="center"/>
                              <w:rPr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4610E" w:rsidRPr="00FC4968" w:rsidRDefault="0014610E" w:rsidP="00F81ACC">
                            <w:pPr>
                              <w:pStyle w:val="Titel"/>
                              <w:jc w:val="center"/>
                              <w:rPr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4968">
                              <w:rPr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Informatik Praktikum (Gr. Studienprojekt) 2014/2015</w:t>
                            </w:r>
                          </w:p>
                          <w:p w:rsidR="0014610E" w:rsidRPr="00FC4968" w:rsidRDefault="0014610E" w:rsidP="000731D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14610E" w:rsidRDefault="0014610E" w:rsidP="002B1CD4">
                            <w:pPr>
                              <w:pStyle w:val="Sergi"/>
                              <w:ind w:left="708"/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bookmarkStart w:id="1" w:name="_Toc410681539"/>
                            <w:r>
                              <w:rPr>
                                <w:sz w:val="36"/>
                                <w:szCs w:val="36"/>
                              </w:rPr>
                              <w:t xml:space="preserve">  Betreuer: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FC4968">
                              <w:rPr>
                                <w:sz w:val="36"/>
                                <w:szCs w:val="36"/>
                              </w:rPr>
                              <w:t xml:space="preserve">Dr. </w:t>
                            </w:r>
                            <w:bookmarkEnd w:id="1"/>
                            <w:r w:rsidRPr="00FC4968">
                              <w:rPr>
                                <w:sz w:val="36"/>
                                <w:szCs w:val="36"/>
                              </w:rPr>
                              <w:t>Michael Ley</w:t>
                            </w:r>
                          </w:p>
                          <w:p w:rsidR="0014610E" w:rsidRDefault="0014610E" w:rsidP="002B1CD4">
                            <w:pPr>
                              <w:pStyle w:val="Sergi"/>
                              <w:ind w:left="708"/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14610E" w:rsidRPr="002B1CD4" w:rsidRDefault="0014610E" w:rsidP="002B1CD4">
                            <w:pPr>
                              <w:pStyle w:val="Sergi"/>
                              <w:ind w:firstLine="708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2B1CD4">
                              <w:rPr>
                                <w:lang w:val="en-US"/>
                              </w:rPr>
                              <w:t xml:space="preserve">Praktikant: </w:t>
                            </w:r>
                            <w:r w:rsidRPr="002B1CD4">
                              <w:rPr>
                                <w:lang w:val="en-US"/>
                              </w:rPr>
                              <w:tab/>
                            </w:r>
                            <w:r w:rsidRPr="002B1CD4">
                              <w:rPr>
                                <w:lang w:val="en-US"/>
                              </w:rPr>
                              <w:tab/>
                            </w:r>
                            <w:r w:rsidRPr="002B1CD4">
                              <w:rPr>
                                <w:lang w:val="en-US"/>
                              </w:rPr>
                              <w:tab/>
                              <w:t>Serge Oliver, Djomo Moungoue</w:t>
                            </w:r>
                          </w:p>
                          <w:p w:rsidR="0014610E" w:rsidRPr="002B1CD4" w:rsidRDefault="0014610E" w:rsidP="002B1CD4">
                            <w:pPr>
                              <w:pStyle w:val="Sergi"/>
                              <w:jc w:val="both"/>
                            </w:pPr>
                            <w:r w:rsidRPr="002B1CD4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B1CD4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2B1CD4">
                              <w:t xml:space="preserve">Matrikelnummer: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2B1CD4">
                              <w:t>1050291</w:t>
                            </w:r>
                          </w:p>
                          <w:p w:rsidR="0014610E" w:rsidRPr="002B1CD4" w:rsidRDefault="0014610E" w:rsidP="002B1CD4">
                            <w:pPr>
                              <w:pStyle w:val="Sergi"/>
                              <w:ind w:left="708"/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14610E" w:rsidRPr="002B1CD4" w:rsidRDefault="0014610E" w:rsidP="00F81ACC">
                            <w:pPr>
                              <w:pStyle w:val="Titel"/>
                              <w:jc w:val="center"/>
                              <w:rPr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1336C" id="_x0000_s1027" style="position:absolute;margin-left:541.3pt;margin-top:246.75pt;width:592.5pt;height:206.25pt;z-index:2516454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" o:allowincell="f" fillcolor="#004f9f" strokecolor="white [3212]" strokeweight="1pt">
                <v:textbox inset="14.4pt,,14.4pt">
                  <w:txbxContent>
                    <w:p w:rsidR="0014610E" w:rsidRDefault="0014610E" w:rsidP="00F81ACC">
                      <w:pPr>
                        <w:pStyle w:val="Titel"/>
                        <w:jc w:val="center"/>
                        <w:rPr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14610E" w:rsidRDefault="0014610E" w:rsidP="00F81ACC">
                      <w:pPr>
                        <w:pStyle w:val="Titel"/>
                        <w:jc w:val="center"/>
                        <w:rPr>
                          <w:color w:val="E7E6E6" w:themeColor="background2"/>
                          <w:spacing w:val="10"/>
                          <w:sz w:val="36"/>
                          <w:szCs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4610E" w:rsidRPr="00FC4968" w:rsidRDefault="0014610E" w:rsidP="00F81ACC">
                      <w:pPr>
                        <w:pStyle w:val="Titel"/>
                        <w:jc w:val="center"/>
                        <w:rPr>
                          <w:color w:val="E7E6E6" w:themeColor="background2"/>
                          <w:spacing w:val="10"/>
                          <w:sz w:val="36"/>
                          <w:szCs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C4968">
                        <w:rPr>
                          <w:color w:val="E7E6E6" w:themeColor="background2"/>
                          <w:spacing w:val="10"/>
                          <w:sz w:val="36"/>
                          <w:szCs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Informatik Praktikum (Gr. Studienprojekt) 2014/2015</w:t>
                      </w:r>
                    </w:p>
                    <w:p w:rsidR="0014610E" w:rsidRPr="00FC4968" w:rsidRDefault="0014610E" w:rsidP="000731D2">
                      <w:pPr>
                        <w:rPr>
                          <w:sz w:val="36"/>
                          <w:szCs w:val="36"/>
                        </w:rPr>
                      </w:pPr>
                    </w:p>
                    <w:p w:rsidR="0014610E" w:rsidRDefault="0014610E" w:rsidP="002B1CD4">
                      <w:pPr>
                        <w:pStyle w:val="Sergi"/>
                        <w:ind w:left="708"/>
                        <w:jc w:val="both"/>
                        <w:rPr>
                          <w:sz w:val="36"/>
                          <w:szCs w:val="36"/>
                        </w:rPr>
                      </w:pPr>
                      <w:bookmarkStart w:id="2" w:name="_Toc410681539"/>
                      <w:r>
                        <w:rPr>
                          <w:sz w:val="36"/>
                          <w:szCs w:val="36"/>
                        </w:rPr>
                        <w:t xml:space="preserve">  Betreuer:</w:t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 w:rsidRPr="00FC4968">
                        <w:rPr>
                          <w:sz w:val="36"/>
                          <w:szCs w:val="36"/>
                        </w:rPr>
                        <w:t xml:space="preserve">Dr. </w:t>
                      </w:r>
                      <w:bookmarkEnd w:id="2"/>
                      <w:r w:rsidRPr="00FC4968">
                        <w:rPr>
                          <w:sz w:val="36"/>
                          <w:szCs w:val="36"/>
                        </w:rPr>
                        <w:t>Michael Ley</w:t>
                      </w:r>
                    </w:p>
                    <w:p w:rsidR="0014610E" w:rsidRDefault="0014610E" w:rsidP="002B1CD4">
                      <w:pPr>
                        <w:pStyle w:val="Sergi"/>
                        <w:ind w:left="708"/>
                        <w:jc w:val="both"/>
                        <w:rPr>
                          <w:sz w:val="36"/>
                          <w:szCs w:val="36"/>
                        </w:rPr>
                      </w:pPr>
                    </w:p>
                    <w:p w:rsidR="0014610E" w:rsidRPr="002B1CD4" w:rsidRDefault="0014610E" w:rsidP="002B1CD4">
                      <w:pPr>
                        <w:pStyle w:val="Sergi"/>
                        <w:ind w:firstLine="708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Pr="002B1CD4">
                        <w:rPr>
                          <w:lang w:val="en-US"/>
                        </w:rPr>
                        <w:t xml:space="preserve">Praktikant: </w:t>
                      </w:r>
                      <w:r w:rsidRPr="002B1CD4">
                        <w:rPr>
                          <w:lang w:val="en-US"/>
                        </w:rPr>
                        <w:tab/>
                      </w:r>
                      <w:r w:rsidRPr="002B1CD4">
                        <w:rPr>
                          <w:lang w:val="en-US"/>
                        </w:rPr>
                        <w:tab/>
                      </w:r>
                      <w:r w:rsidRPr="002B1CD4">
                        <w:rPr>
                          <w:lang w:val="en-US"/>
                        </w:rPr>
                        <w:tab/>
                        <w:t>Serge Oliver, Djomo Moungoue</w:t>
                      </w:r>
                    </w:p>
                    <w:p w:rsidR="0014610E" w:rsidRPr="002B1CD4" w:rsidRDefault="0014610E" w:rsidP="002B1CD4">
                      <w:pPr>
                        <w:pStyle w:val="Sergi"/>
                        <w:jc w:val="both"/>
                      </w:pPr>
                      <w:r w:rsidRPr="002B1CD4">
                        <w:rPr>
                          <w:lang w:val="en-US"/>
                        </w:rPr>
                        <w:t xml:space="preserve"> </w:t>
                      </w:r>
                      <w:r w:rsidRPr="002B1CD4"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Pr="002B1CD4">
                        <w:t xml:space="preserve">Matrikelnummer: </w:t>
                      </w:r>
                      <w:r>
                        <w:tab/>
                      </w:r>
                      <w:r>
                        <w:tab/>
                      </w:r>
                      <w:r w:rsidRPr="002B1CD4">
                        <w:t>1050291</w:t>
                      </w:r>
                    </w:p>
                    <w:p w:rsidR="0014610E" w:rsidRPr="002B1CD4" w:rsidRDefault="0014610E" w:rsidP="002B1CD4">
                      <w:pPr>
                        <w:pStyle w:val="Sergi"/>
                        <w:ind w:left="708"/>
                        <w:jc w:val="both"/>
                        <w:rPr>
                          <w:sz w:val="36"/>
                          <w:szCs w:val="36"/>
                        </w:rPr>
                      </w:pPr>
                    </w:p>
                    <w:p w:rsidR="0014610E" w:rsidRPr="002B1CD4" w:rsidRDefault="0014610E" w:rsidP="00F81ACC">
                      <w:pPr>
                        <w:pStyle w:val="Titel"/>
                        <w:jc w:val="center"/>
                        <w:rPr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FC4968" w:rsidRPr="00B76F59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256" behindDoc="0" locked="0" layoutInCell="0" allowOverlap="1" wp14:anchorId="13027140" wp14:editId="5FBF4E82">
                <wp:simplePos x="0" y="0"/>
                <wp:positionH relativeFrom="page">
                  <wp:align>left</wp:align>
                </wp:positionH>
                <wp:positionV relativeFrom="margin">
                  <wp:posOffset>6249035</wp:posOffset>
                </wp:positionV>
                <wp:extent cx="7543800" cy="1628775"/>
                <wp:effectExtent l="0" t="0" r="19050" b="28575"/>
                <wp:wrapNone/>
                <wp:docPr id="1" name="Rechteck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3800" cy="1628775"/>
                        </a:xfrm>
                        <a:prstGeom prst="rect">
                          <a:avLst/>
                        </a:prstGeom>
                        <a:solidFill>
                          <a:srgbClr val="004F9F"/>
                        </a:solidFill>
                        <a:ln w="1270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14610E" w:rsidRDefault="0014610E" w:rsidP="004F1827">
                            <w:pPr>
                              <w:pStyle w:val="Titel"/>
                              <w:shd w:val="clear" w:color="auto" w:fill="004F9F"/>
                              <w:rPr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4610E" w:rsidRDefault="0014610E" w:rsidP="004F1827">
                            <w:pPr>
                              <w:pStyle w:val="Titel"/>
                              <w:shd w:val="clear" w:color="auto" w:fill="004F9F"/>
                              <w:rPr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4610E" w:rsidRDefault="0014610E" w:rsidP="004F1827">
                            <w:pPr>
                              <w:pStyle w:val="Titel"/>
                              <w:shd w:val="clear" w:color="auto" w:fill="004F9F"/>
                              <w:rPr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4610E" w:rsidRPr="00F04BEC" w:rsidRDefault="0014610E" w:rsidP="004F1827">
                            <w:pPr>
                              <w:pStyle w:val="Titel"/>
                              <w:shd w:val="clear" w:color="auto" w:fill="004F9F"/>
                              <w:rPr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4BEC">
                              <w:rPr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Meilensteine:</w:t>
                            </w:r>
                            <w:r w:rsidRPr="00F04BEC">
                              <w:rPr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04BEC">
                              <w:rPr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Erster Termin  </w:t>
                            </w:r>
                            <w:r>
                              <w:rPr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</w:t>
                            </w:r>
                            <w:r w:rsidRPr="00F04BEC">
                              <w:rPr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E0"/>
                            </w:r>
                            <w:r>
                              <w:rPr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Softwarespezifikation      </w:t>
                            </w:r>
                            <w:r w:rsidRPr="00F04BEC">
                              <w:rPr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E0"/>
                            </w:r>
                            <w:r>
                              <w:rPr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>
                              <w:rPr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Softwaredokumentation</w:t>
                            </w:r>
                          </w:p>
                          <w:p w:rsidR="0014610E" w:rsidRPr="00F04BEC" w:rsidRDefault="0014610E" w:rsidP="004F1827">
                            <w:pPr>
                              <w:pStyle w:val="Titel"/>
                              <w:shd w:val="clear" w:color="auto" w:fill="004F9F"/>
                              <w:rPr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Daten:</w:t>
                            </w:r>
                            <w:r>
                              <w:rPr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30.10</w:t>
                            </w:r>
                            <w:r w:rsidRPr="00F04BEC">
                              <w:rPr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.14</w:t>
                            </w:r>
                            <w:r>
                              <w:rPr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    27.11.14</w:t>
                            </w:r>
                            <w:r>
                              <w:rPr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   17.03</w:t>
                            </w:r>
                            <w:r w:rsidRPr="00F04BEC">
                              <w:rPr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.15</w:t>
                            </w:r>
                          </w:p>
                          <w:p w:rsidR="0014610E" w:rsidRPr="00DA32AF" w:rsidRDefault="0014610E" w:rsidP="004F1827">
                            <w:pPr>
                              <w:pStyle w:val="Titel"/>
                              <w:jc w:val="center"/>
                              <w:rPr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027140" id="_x0000_s1028" style="position:absolute;margin-left:0;margin-top:492.05pt;width:594pt;height:128.25pt;z-index:2516802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" o:allowincell="f" fillcolor="#004f9f" strokecolor="white [3212]" strokeweight="1pt">
                <v:textbox inset="14.4pt,,14.4pt">
                  <w:txbxContent>
                    <w:p w:rsidR="0014610E" w:rsidRDefault="0014610E" w:rsidP="004F1827">
                      <w:pPr>
                        <w:pStyle w:val="Titel"/>
                        <w:shd w:val="clear" w:color="auto" w:fill="004F9F"/>
                        <w:rPr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4610E" w:rsidRDefault="0014610E" w:rsidP="004F1827">
                      <w:pPr>
                        <w:pStyle w:val="Titel"/>
                        <w:shd w:val="clear" w:color="auto" w:fill="004F9F"/>
                        <w:rPr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4610E" w:rsidRDefault="0014610E" w:rsidP="004F1827">
                      <w:pPr>
                        <w:pStyle w:val="Titel"/>
                        <w:shd w:val="clear" w:color="auto" w:fill="004F9F"/>
                        <w:rPr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4610E" w:rsidRPr="00F04BEC" w:rsidRDefault="0014610E" w:rsidP="004F1827">
                      <w:pPr>
                        <w:pStyle w:val="Titel"/>
                        <w:shd w:val="clear" w:color="auto" w:fill="004F9F"/>
                        <w:rPr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4BEC">
                        <w:rPr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Meilensteine:</w:t>
                      </w:r>
                      <w:r w:rsidRPr="00F04BEC">
                        <w:rPr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04BEC">
                        <w:rPr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Erster Termin  </w:t>
                      </w:r>
                      <w:r>
                        <w:rPr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</w:t>
                      </w:r>
                      <w:r w:rsidRPr="00F04BEC">
                        <w:rPr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E0"/>
                      </w:r>
                      <w:r>
                        <w:rPr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Softwarespezifikation      </w:t>
                      </w:r>
                      <w:r w:rsidRPr="00F04BEC">
                        <w:rPr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E0"/>
                      </w:r>
                      <w:r>
                        <w:rPr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>
                        <w:rPr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Softwaredokumentation</w:t>
                      </w:r>
                    </w:p>
                    <w:p w:rsidR="0014610E" w:rsidRPr="00F04BEC" w:rsidRDefault="0014610E" w:rsidP="004F1827">
                      <w:pPr>
                        <w:pStyle w:val="Titel"/>
                        <w:shd w:val="clear" w:color="auto" w:fill="004F9F"/>
                        <w:rPr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Daten:</w:t>
                      </w:r>
                      <w:r>
                        <w:rPr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</w:t>
                      </w:r>
                      <w:r>
                        <w:rPr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</w:t>
                      </w:r>
                      <w:r>
                        <w:rPr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30.10</w:t>
                      </w:r>
                      <w:r w:rsidRPr="00F04BEC">
                        <w:rPr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.14</w:t>
                      </w:r>
                      <w:r>
                        <w:rPr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    27.11.14</w:t>
                      </w:r>
                      <w:r>
                        <w:rPr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   17.03</w:t>
                      </w:r>
                      <w:r w:rsidRPr="00F04BEC">
                        <w:rPr>
                          <w:color w:val="E7E6E6" w:themeColor="background2"/>
                          <w:spacing w:val="1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.15</w:t>
                      </w:r>
                    </w:p>
                    <w:p w:rsidR="0014610E" w:rsidRPr="00DA32AF" w:rsidRDefault="0014610E" w:rsidP="004F1827">
                      <w:pPr>
                        <w:pStyle w:val="Titel"/>
                        <w:jc w:val="center"/>
                        <w:rPr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  <w:bookmarkEnd w:id="0"/>
      <w:r w:rsidR="00F04BEC" w:rsidRPr="00B76F59">
        <w:rPr>
          <w:rFonts w:ascii="Arial" w:hAnsi="Arial" w:cs="Arial"/>
        </w:rPr>
        <w:br w:type="page"/>
      </w:r>
    </w:p>
    <w:bookmarkStart w:id="3" w:name="_Toc410755223" w:displacedByCustomXml="next"/>
    <w:bookmarkStart w:id="4" w:name="_Toc410681550" w:displacedByCustomXml="next"/>
    <w:sdt>
      <w:sdtPr>
        <w:id w:val="-1913617686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</w:sdtEndPr>
      <w:sdtContent>
        <w:p w:rsidR="00F75460" w:rsidRDefault="00F75460">
          <w:pPr>
            <w:pStyle w:val="Inhaltsverzeichnisberschrift"/>
          </w:pPr>
          <w:r>
            <w:t>Inhaltsverzeichnis</w:t>
          </w:r>
        </w:p>
        <w:p w:rsidR="00F75460" w:rsidRDefault="00C4283C" w:rsidP="00F75460">
          <w:pPr>
            <w:pStyle w:val="Verzeichnis1"/>
          </w:pPr>
          <w:r>
            <w:rPr>
              <w:b/>
              <w:bCs/>
            </w:rPr>
            <w:t>I -</w:t>
          </w:r>
          <w:r w:rsidR="00F75460">
            <w:rPr>
              <w:b/>
              <w:bCs/>
            </w:rPr>
            <w:t xml:space="preserve"> Einführung</w:t>
          </w:r>
          <w:r w:rsidR="00F75460"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F75460" w:rsidRDefault="00F75460">
          <w:pPr>
            <w:pStyle w:val="Verzeichnis1"/>
          </w:pPr>
          <w:r>
            <w:rPr>
              <w:b/>
              <w:bCs/>
            </w:rPr>
            <w:t>I</w:t>
          </w:r>
          <w:r w:rsidR="00C4283C">
            <w:rPr>
              <w:b/>
              <w:bCs/>
            </w:rPr>
            <w:t>I</w:t>
          </w:r>
          <w:r>
            <w:rPr>
              <w:b/>
              <w:bCs/>
            </w:rPr>
            <w:t xml:space="preserve"> - Softwarespe</w:t>
          </w:r>
          <w:r w:rsidR="00C4283C">
            <w:rPr>
              <w:b/>
              <w:bCs/>
            </w:rPr>
            <w:t>z</w:t>
          </w:r>
          <w:r>
            <w:rPr>
              <w:b/>
              <w:bCs/>
            </w:rPr>
            <w:t>ifikation</w:t>
          </w:r>
          <w:r>
            <w:ptab w:relativeTo="margin" w:alignment="right" w:leader="dot"/>
          </w:r>
          <w:r w:rsidR="00C4283C">
            <w:rPr>
              <w:b/>
              <w:bCs/>
            </w:rPr>
            <w:t>3</w:t>
          </w:r>
        </w:p>
        <w:p w:rsidR="00F75460" w:rsidRDefault="00C4283C">
          <w:pPr>
            <w:pStyle w:val="Verzeichnis2"/>
            <w:ind w:left="216"/>
          </w:pPr>
          <w:r>
            <w:t>II.1 – Ausgewertete Statistiken (Darstellung als Säulendiagramm)</w:t>
          </w:r>
          <w:r w:rsidR="00F75460">
            <w:ptab w:relativeTo="margin" w:alignment="right" w:leader="dot"/>
          </w:r>
          <w:r w:rsidR="00F75460">
            <w:t>5</w:t>
          </w:r>
        </w:p>
        <w:p w:rsidR="00C4283C" w:rsidRDefault="00C4283C" w:rsidP="00C4283C">
          <w:pPr>
            <w:pStyle w:val="Verzeichnis2"/>
            <w:ind w:left="216"/>
          </w:pPr>
          <w:r>
            <w:t>II.2 – Häufigkeitsverteilung von Daten (Darstellung als Box-Plot-Diagramm)</w:t>
          </w:r>
          <w:r>
            <w:ptab w:relativeTo="margin" w:alignment="right" w:leader="dot"/>
          </w:r>
          <w:r>
            <w:t>5</w:t>
          </w:r>
        </w:p>
        <w:p w:rsidR="00434DA9" w:rsidRDefault="00434DA9" w:rsidP="00434DA9">
          <w:pPr>
            <w:pStyle w:val="Verzeichnis1"/>
          </w:pPr>
          <w:r>
            <w:rPr>
              <w:b/>
              <w:bCs/>
            </w:rPr>
            <w:t>II – Inhalt des Softwarepakets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C4283C" w:rsidRPr="00C4283C" w:rsidRDefault="00434DA9" w:rsidP="00C4283C">
          <w:r>
            <w:t xml:space="preserve">    </w:t>
          </w:r>
          <w:r w:rsidR="00C4283C">
            <w:t>II.1 – Quellcode ( 136 KB)  und Output-Dateien (3.44 MB)</w:t>
          </w:r>
          <w:r w:rsidR="00C4283C">
            <w:ptab w:relativeTo="margin" w:alignment="right" w:leader="dot"/>
          </w:r>
          <w:r w:rsidR="00C4283C">
            <w:t>5</w:t>
          </w:r>
        </w:p>
        <w:p w:rsidR="00434DA9" w:rsidRDefault="00434DA9" w:rsidP="00434DA9">
          <w:pPr>
            <w:pStyle w:val="Verzeichnis1"/>
          </w:pPr>
          <w:r>
            <w:rPr>
              <w:b/>
              <w:bCs/>
            </w:rPr>
            <w:t>IV – Entwicklungs- und Testumgebung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434DA9" w:rsidRDefault="00434DA9" w:rsidP="00434DA9">
          <w:pPr>
            <w:pStyle w:val="Verzeichnis1"/>
          </w:pPr>
          <w:r>
            <w:rPr>
              <w:b/>
              <w:bCs/>
            </w:rPr>
            <w:t xml:space="preserve">V – </w:t>
          </w:r>
          <w:r w:rsidR="0014610E">
            <w:rPr>
              <w:b/>
              <w:bCs/>
            </w:rPr>
            <w:t>Veranschaulichung von Endergebnissen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434DA9" w:rsidRDefault="00434DA9" w:rsidP="00434DA9">
          <w:pPr>
            <w:pStyle w:val="Verzeichnis2"/>
            <w:ind w:left="216"/>
          </w:pPr>
          <w:r>
            <w:t>V.1 – Startseite mit der Liste von Statistiken</w:t>
          </w:r>
          <w:r>
            <w:ptab w:relativeTo="margin" w:alignment="right" w:leader="dot"/>
          </w:r>
          <w:r>
            <w:t>5</w:t>
          </w:r>
        </w:p>
        <w:p w:rsidR="00434DA9" w:rsidRDefault="0014610E" w:rsidP="00434DA9">
          <w:pPr>
            <w:pStyle w:val="Verzeichnis2"/>
            <w:ind w:left="216"/>
          </w:pPr>
          <w:r>
            <w:t>V.2 – Darstellung von Säulendiagramm und Box-Plot-Diagramm</w:t>
          </w:r>
          <w:r w:rsidR="00434DA9">
            <w:ptab w:relativeTo="margin" w:alignment="right" w:leader="dot"/>
          </w:r>
          <w:r w:rsidR="00434DA9">
            <w:t>5</w:t>
          </w:r>
        </w:p>
        <w:p w:rsidR="00434DA9" w:rsidRDefault="0014610E" w:rsidP="00434DA9">
          <w:pPr>
            <w:pStyle w:val="Verzeichnis2"/>
            <w:ind w:left="216"/>
          </w:pPr>
          <w:r>
            <w:t>V.3</w:t>
          </w:r>
          <w:r w:rsidR="00434DA9">
            <w:t xml:space="preserve"> – </w:t>
          </w:r>
          <w:r>
            <w:t>UML-Paketdiagramm</w:t>
          </w:r>
          <w:r w:rsidR="00434DA9">
            <w:ptab w:relativeTo="margin" w:alignment="right" w:leader="dot"/>
          </w:r>
          <w:r w:rsidR="00434DA9">
            <w:t>5</w:t>
          </w:r>
        </w:p>
        <w:p w:rsidR="00434DA9" w:rsidRDefault="0014610E" w:rsidP="00434DA9">
          <w:pPr>
            <w:pStyle w:val="Verzeichnis2"/>
            <w:ind w:left="216"/>
          </w:pPr>
          <w:r>
            <w:t>V.4</w:t>
          </w:r>
          <w:r w:rsidR="00434DA9">
            <w:t xml:space="preserve"> – </w:t>
          </w:r>
          <w:r>
            <w:t xml:space="preserve">Liste von </w:t>
          </w:r>
          <w:proofErr w:type="spellStart"/>
          <w:r>
            <w:t>Aureißer</w:t>
          </w:r>
          <w:proofErr w:type="spellEnd"/>
          <w:r w:rsidR="00434DA9">
            <w:ptab w:relativeTo="margin" w:alignment="right" w:leader="dot"/>
          </w:r>
          <w:r w:rsidR="00434DA9">
            <w:t>5</w:t>
          </w:r>
        </w:p>
        <w:p w:rsidR="0014610E" w:rsidRDefault="0014610E" w:rsidP="0014610E">
          <w:pPr>
            <w:pStyle w:val="Verzeichnis2"/>
            <w:ind w:left="216"/>
          </w:pPr>
          <w:r>
            <w:t>V.5 – Baumstruktur von dblp.xml</w:t>
          </w:r>
          <w:r>
            <w:ptab w:relativeTo="margin" w:alignment="right" w:leader="dot"/>
          </w:r>
          <w:r>
            <w:t>5</w:t>
          </w:r>
        </w:p>
        <w:p w:rsidR="00434DA9" w:rsidRDefault="0014610E" w:rsidP="00434DA9">
          <w:pPr>
            <w:pStyle w:val="Verzeichnis1"/>
          </w:pPr>
          <w:r>
            <w:rPr>
              <w:b/>
              <w:bCs/>
            </w:rPr>
            <w:t xml:space="preserve">VI </w:t>
          </w:r>
          <w:r w:rsidR="00434DA9">
            <w:rPr>
              <w:b/>
              <w:bCs/>
            </w:rPr>
            <w:t>- Schluss</w:t>
          </w:r>
          <w:r w:rsidR="00434DA9">
            <w:ptab w:relativeTo="margin" w:alignment="right" w:leader="dot"/>
          </w:r>
          <w:r w:rsidR="00434DA9">
            <w:rPr>
              <w:b/>
              <w:bCs/>
            </w:rPr>
            <w:t>3</w:t>
          </w:r>
        </w:p>
      </w:sdtContent>
    </w:sdt>
    <w:p w:rsidR="00F75460" w:rsidRPr="00F75460" w:rsidRDefault="00F75460" w:rsidP="00434DA9">
      <w:pPr>
        <w:pStyle w:val="Verzeichnis3"/>
        <w:ind w:left="446"/>
      </w:pPr>
    </w:p>
    <w:p w:rsidR="00DA32AF" w:rsidRPr="00EE1ED3" w:rsidRDefault="00DA32AF" w:rsidP="00DA32AF">
      <w:pPr>
        <w:pStyle w:val="Verzeichnis1"/>
        <w:tabs>
          <w:tab w:val="right" w:leader="dot" w:pos="9062"/>
        </w:tabs>
        <w:rPr>
          <w:rFonts w:cs="Arial"/>
        </w:rPr>
      </w:pPr>
    </w:p>
    <w:p w:rsidR="00DA32AF" w:rsidRDefault="00DA32AF" w:rsidP="00DA32AF"/>
    <w:p w:rsidR="00DA32AF" w:rsidRDefault="00DA32AF" w:rsidP="00DA32AF"/>
    <w:p w:rsidR="00DA32AF" w:rsidRDefault="00DA32AF" w:rsidP="00DA32AF"/>
    <w:p w:rsidR="00DA32AF" w:rsidRDefault="00DA32AF" w:rsidP="00DA32AF"/>
    <w:p w:rsidR="00DA32AF" w:rsidRDefault="00DA32AF" w:rsidP="00DA32AF"/>
    <w:p w:rsidR="00DA32AF" w:rsidRDefault="00DA32AF" w:rsidP="00DA32AF"/>
    <w:p w:rsidR="00DA32AF" w:rsidRDefault="00DA32AF" w:rsidP="00DA32AF"/>
    <w:p w:rsidR="00DA32AF" w:rsidRDefault="00DA32AF" w:rsidP="00DA32AF"/>
    <w:p w:rsidR="00DA32AF" w:rsidRDefault="00DA32AF" w:rsidP="00DA32AF"/>
    <w:p w:rsidR="00DA32AF" w:rsidRDefault="00DA32AF" w:rsidP="00DA32AF"/>
    <w:p w:rsidR="00DA32AF" w:rsidRDefault="00DA32AF" w:rsidP="00DA32AF"/>
    <w:p w:rsidR="00DA32AF" w:rsidRDefault="00DA32AF" w:rsidP="00DA32AF"/>
    <w:p w:rsidR="00DA32AF" w:rsidRDefault="00DA32AF" w:rsidP="00DA32AF"/>
    <w:p w:rsidR="00DA32AF" w:rsidRDefault="00DA32AF" w:rsidP="00DA32AF"/>
    <w:p w:rsidR="00DA32AF" w:rsidRDefault="00DA32AF" w:rsidP="00DA32AF"/>
    <w:p w:rsidR="000731D2" w:rsidRPr="000731D2" w:rsidRDefault="000731D2" w:rsidP="000731D2"/>
    <w:p w:rsidR="00B96AD0" w:rsidRDefault="00B96AD0" w:rsidP="00FD5C91">
      <w:pPr>
        <w:pStyle w:val="berschrift1"/>
        <w:rPr>
          <w:rFonts w:ascii="Arial" w:hAnsi="Arial" w:cs="Arial"/>
          <w:b/>
          <w:sz w:val="36"/>
          <w:szCs w:val="36"/>
        </w:rPr>
      </w:pPr>
    </w:p>
    <w:p w:rsidR="00FD5C91" w:rsidRPr="00AA4289" w:rsidRDefault="00FD5C91" w:rsidP="00FD5C91">
      <w:pPr>
        <w:pStyle w:val="berschrift1"/>
        <w:rPr>
          <w:rFonts w:ascii="Arial" w:hAnsi="Arial" w:cs="Arial"/>
          <w:b/>
          <w:sz w:val="36"/>
          <w:szCs w:val="36"/>
        </w:rPr>
      </w:pPr>
      <w:r w:rsidRPr="00AA4289">
        <w:rPr>
          <w:rFonts w:ascii="Arial" w:hAnsi="Arial" w:cs="Arial"/>
          <w:b/>
          <w:sz w:val="36"/>
          <w:szCs w:val="36"/>
        </w:rPr>
        <w:t>I – Einführung</w:t>
      </w:r>
      <w:bookmarkEnd w:id="4"/>
      <w:bookmarkEnd w:id="3"/>
    </w:p>
    <w:p w:rsidR="00FD5C91" w:rsidRPr="00B76F59" w:rsidRDefault="00FD5C91" w:rsidP="00FD5C91">
      <w:pPr>
        <w:rPr>
          <w:rFonts w:ascii="Arial" w:hAnsi="Arial" w:cs="Arial"/>
        </w:rPr>
      </w:pPr>
    </w:p>
    <w:p w:rsidR="00647196" w:rsidRDefault="005D7B85" w:rsidP="006471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dblp computer science bibliography ist ein online Ver</w:t>
      </w:r>
      <w:r w:rsidR="00647196">
        <w:rPr>
          <w:rFonts w:ascii="Arial" w:hAnsi="Arial" w:cs="Arial"/>
          <w:sz w:val="24"/>
          <w:szCs w:val="24"/>
        </w:rPr>
        <w:t>weis für bibliographische Infor</w:t>
      </w:r>
      <w:r>
        <w:rPr>
          <w:rFonts w:ascii="Arial" w:hAnsi="Arial" w:cs="Arial"/>
          <w:sz w:val="24"/>
          <w:szCs w:val="24"/>
        </w:rPr>
        <w:t>mationen über meistens Publikationen im Bereich Informatik.</w:t>
      </w:r>
      <w:r w:rsidR="00BC7FE6">
        <w:rPr>
          <w:rFonts w:ascii="Arial" w:hAnsi="Arial" w:cs="Arial"/>
          <w:sz w:val="24"/>
          <w:szCs w:val="24"/>
        </w:rPr>
        <w:t xml:space="preserve"> Binnen einem halbjährlichen Studienprojekt</w:t>
      </w:r>
      <w:r w:rsidR="00647196">
        <w:rPr>
          <w:rFonts w:ascii="Arial" w:hAnsi="Arial" w:cs="Arial"/>
          <w:sz w:val="24"/>
          <w:szCs w:val="24"/>
        </w:rPr>
        <w:t xml:space="preserve"> wurde ich aufgefordert eine Software zu entwickeln, welche die zugrunde liegende Datei der dblp </w:t>
      </w:r>
      <w:r w:rsidR="00647196" w:rsidRPr="00BC7FE6">
        <w:rPr>
          <w:rFonts w:ascii="Arial" w:hAnsi="Arial" w:cs="Arial"/>
          <w:i/>
          <w:sz w:val="24"/>
          <w:szCs w:val="24"/>
        </w:rPr>
        <w:t>(dblp.xml)</w:t>
      </w:r>
      <w:r w:rsidR="00647196">
        <w:rPr>
          <w:rFonts w:ascii="Arial" w:hAnsi="Arial" w:cs="Arial"/>
          <w:sz w:val="24"/>
          <w:szCs w:val="24"/>
        </w:rPr>
        <w:t xml:space="preserve"> validiert und </w:t>
      </w:r>
      <w:r w:rsidR="009376B6">
        <w:rPr>
          <w:rFonts w:ascii="Arial" w:hAnsi="Arial" w:cs="Arial"/>
          <w:sz w:val="24"/>
          <w:szCs w:val="24"/>
        </w:rPr>
        <w:t xml:space="preserve">statistisch </w:t>
      </w:r>
      <w:r w:rsidR="00647196">
        <w:rPr>
          <w:rFonts w:ascii="Arial" w:hAnsi="Arial" w:cs="Arial"/>
          <w:sz w:val="24"/>
          <w:szCs w:val="24"/>
        </w:rPr>
        <w:t xml:space="preserve">auswertet. </w:t>
      </w:r>
      <w:r w:rsidR="0057763D">
        <w:rPr>
          <w:rFonts w:ascii="Arial" w:hAnsi="Arial" w:cs="Arial"/>
          <w:sz w:val="24"/>
          <w:szCs w:val="24"/>
        </w:rPr>
        <w:t xml:space="preserve">Die dblp.xml wurde am Mittwoch, dem 12. November 2014 von der dblp Webseite auf meinem Laptop heruntergeladen. Die </w:t>
      </w:r>
      <w:r w:rsidR="00E56508">
        <w:rPr>
          <w:rFonts w:ascii="Arial" w:hAnsi="Arial" w:cs="Arial"/>
          <w:sz w:val="24"/>
          <w:szCs w:val="24"/>
        </w:rPr>
        <w:t>war i</w:t>
      </w:r>
      <w:r w:rsidR="00C96461">
        <w:rPr>
          <w:rFonts w:ascii="Arial" w:hAnsi="Arial" w:cs="Arial"/>
          <w:sz w:val="24"/>
          <w:szCs w:val="24"/>
        </w:rPr>
        <w:t>m Zeitpunkt</w:t>
      </w:r>
      <w:r w:rsidR="00E56508">
        <w:rPr>
          <w:rFonts w:ascii="Arial" w:hAnsi="Arial" w:cs="Arial"/>
          <w:sz w:val="24"/>
          <w:szCs w:val="24"/>
        </w:rPr>
        <w:t xml:space="preserve"> des Downloads</w:t>
      </w:r>
      <w:r w:rsidR="00C96461">
        <w:rPr>
          <w:rFonts w:ascii="Arial" w:hAnsi="Arial" w:cs="Arial"/>
          <w:sz w:val="24"/>
          <w:szCs w:val="24"/>
        </w:rPr>
        <w:t xml:space="preserve"> circa 1.</w:t>
      </w:r>
      <w:r w:rsidR="0057763D">
        <w:rPr>
          <w:rFonts w:ascii="Arial" w:hAnsi="Arial" w:cs="Arial"/>
          <w:sz w:val="24"/>
          <w:szCs w:val="24"/>
        </w:rPr>
        <w:t xml:space="preserve">4 GB groß. </w:t>
      </w:r>
      <w:r w:rsidR="009376B6">
        <w:rPr>
          <w:rFonts w:ascii="Arial" w:hAnsi="Arial" w:cs="Arial"/>
          <w:sz w:val="24"/>
          <w:szCs w:val="24"/>
        </w:rPr>
        <w:t>Die entwickelte Software</w:t>
      </w:r>
      <w:r w:rsidR="00080F28">
        <w:rPr>
          <w:rFonts w:ascii="Arial" w:hAnsi="Arial" w:cs="Arial"/>
          <w:sz w:val="24"/>
          <w:szCs w:val="24"/>
        </w:rPr>
        <w:t xml:space="preserve"> speichert die</w:t>
      </w:r>
      <w:r w:rsidR="009376B6">
        <w:rPr>
          <w:rFonts w:ascii="Arial" w:hAnsi="Arial" w:cs="Arial"/>
          <w:sz w:val="24"/>
          <w:szCs w:val="24"/>
        </w:rPr>
        <w:t xml:space="preserve"> </w:t>
      </w:r>
      <w:r w:rsidR="00E56508">
        <w:rPr>
          <w:rFonts w:ascii="Arial" w:hAnsi="Arial" w:cs="Arial"/>
          <w:sz w:val="24"/>
          <w:szCs w:val="24"/>
        </w:rPr>
        <w:t>generiert</w:t>
      </w:r>
      <w:r w:rsidR="00080F28">
        <w:rPr>
          <w:rFonts w:ascii="Arial" w:hAnsi="Arial" w:cs="Arial"/>
          <w:sz w:val="24"/>
          <w:szCs w:val="24"/>
        </w:rPr>
        <w:t>en</w:t>
      </w:r>
      <w:r w:rsidR="009376B6">
        <w:rPr>
          <w:rFonts w:ascii="Arial" w:hAnsi="Arial" w:cs="Arial"/>
          <w:sz w:val="24"/>
          <w:szCs w:val="24"/>
        </w:rPr>
        <w:t xml:space="preserve"> Daten</w:t>
      </w:r>
      <w:r w:rsidR="00080F28">
        <w:rPr>
          <w:rFonts w:ascii="Arial" w:hAnsi="Arial" w:cs="Arial"/>
          <w:sz w:val="24"/>
          <w:szCs w:val="24"/>
        </w:rPr>
        <w:t xml:space="preserve"> je nach Art und Zweck in html, csv und log</w:t>
      </w:r>
      <w:r w:rsidR="009376B6">
        <w:rPr>
          <w:rFonts w:ascii="Arial" w:hAnsi="Arial" w:cs="Arial"/>
          <w:sz w:val="24"/>
          <w:szCs w:val="24"/>
        </w:rPr>
        <w:t xml:space="preserve"> </w:t>
      </w:r>
      <w:r w:rsidR="00080F28">
        <w:rPr>
          <w:rFonts w:ascii="Arial" w:hAnsi="Arial" w:cs="Arial"/>
          <w:sz w:val="24"/>
          <w:szCs w:val="24"/>
        </w:rPr>
        <w:t>Dateien. Die</w:t>
      </w:r>
      <w:r w:rsidR="004D7971">
        <w:rPr>
          <w:rFonts w:ascii="Arial" w:hAnsi="Arial" w:cs="Arial"/>
          <w:sz w:val="24"/>
          <w:szCs w:val="24"/>
        </w:rPr>
        <w:t xml:space="preserve"> html Datei</w:t>
      </w:r>
      <w:r w:rsidR="00080F28">
        <w:rPr>
          <w:rFonts w:ascii="Arial" w:hAnsi="Arial" w:cs="Arial"/>
          <w:sz w:val="24"/>
          <w:szCs w:val="24"/>
        </w:rPr>
        <w:t>en</w:t>
      </w:r>
      <w:r w:rsidR="00736A44">
        <w:rPr>
          <w:rFonts w:ascii="Arial" w:hAnsi="Arial" w:cs="Arial"/>
          <w:sz w:val="24"/>
          <w:szCs w:val="24"/>
        </w:rPr>
        <w:t xml:space="preserve"> enthalten</w:t>
      </w:r>
      <w:r w:rsidR="004D7971">
        <w:rPr>
          <w:rFonts w:ascii="Arial" w:hAnsi="Arial" w:cs="Arial"/>
          <w:sz w:val="24"/>
          <w:szCs w:val="24"/>
        </w:rPr>
        <w:t xml:space="preserve"> die Daten </w:t>
      </w:r>
      <w:r w:rsidR="00736A44">
        <w:rPr>
          <w:rFonts w:ascii="Arial" w:hAnsi="Arial" w:cs="Arial"/>
          <w:sz w:val="24"/>
          <w:szCs w:val="24"/>
        </w:rPr>
        <w:t>zur Darstellung von Säulendiagrammen und Box-Plot-Diagrammen auf die Website</w:t>
      </w:r>
      <w:r w:rsidR="004D7971">
        <w:rPr>
          <w:rFonts w:ascii="Arial" w:hAnsi="Arial" w:cs="Arial"/>
          <w:sz w:val="24"/>
          <w:szCs w:val="24"/>
        </w:rPr>
        <w:t xml:space="preserve">. Die </w:t>
      </w:r>
      <w:r w:rsidR="00736A44">
        <w:rPr>
          <w:rFonts w:ascii="Arial" w:hAnsi="Arial" w:cs="Arial"/>
          <w:sz w:val="24"/>
          <w:szCs w:val="24"/>
        </w:rPr>
        <w:t xml:space="preserve">csv und log Dateien </w:t>
      </w:r>
      <w:r w:rsidR="00A03C0B">
        <w:rPr>
          <w:rFonts w:ascii="Arial" w:hAnsi="Arial" w:cs="Arial"/>
          <w:sz w:val="24"/>
          <w:szCs w:val="24"/>
        </w:rPr>
        <w:t xml:space="preserve">bestehen jeweils aus den über die </w:t>
      </w:r>
      <w:r w:rsidR="009E04B1">
        <w:rPr>
          <w:rFonts w:ascii="Arial" w:hAnsi="Arial" w:cs="Arial"/>
          <w:sz w:val="24"/>
          <w:szCs w:val="24"/>
        </w:rPr>
        <w:t>Häufigkeitsv</w:t>
      </w:r>
      <w:r w:rsidR="00A03C0B">
        <w:rPr>
          <w:rFonts w:ascii="Arial" w:hAnsi="Arial" w:cs="Arial"/>
          <w:sz w:val="24"/>
          <w:szCs w:val="24"/>
        </w:rPr>
        <w:t>erteilung</w:t>
      </w:r>
      <w:r w:rsidR="009E04B1">
        <w:rPr>
          <w:rFonts w:ascii="Arial" w:hAnsi="Arial" w:cs="Arial"/>
          <w:sz w:val="24"/>
          <w:szCs w:val="24"/>
        </w:rPr>
        <w:t xml:space="preserve"> von Daten</w:t>
      </w:r>
      <w:r w:rsidR="00A03C0B">
        <w:rPr>
          <w:rFonts w:ascii="Arial" w:hAnsi="Arial" w:cs="Arial"/>
          <w:sz w:val="24"/>
          <w:szCs w:val="24"/>
        </w:rPr>
        <w:t xml:space="preserve"> ermittelten Werten und einigen Ausreißern. </w:t>
      </w:r>
      <w:r w:rsidR="006A7275">
        <w:rPr>
          <w:rFonts w:ascii="Arial" w:hAnsi="Arial" w:cs="Arial"/>
          <w:sz w:val="24"/>
          <w:szCs w:val="24"/>
        </w:rPr>
        <w:t xml:space="preserve">Die </w:t>
      </w:r>
      <w:r w:rsidR="004D7971">
        <w:rPr>
          <w:rFonts w:ascii="Arial" w:hAnsi="Arial" w:cs="Arial"/>
          <w:sz w:val="24"/>
          <w:szCs w:val="24"/>
        </w:rPr>
        <w:t xml:space="preserve">Software </w:t>
      </w:r>
      <w:r w:rsidR="009E04B1">
        <w:rPr>
          <w:rFonts w:ascii="Arial" w:hAnsi="Arial" w:cs="Arial"/>
          <w:sz w:val="24"/>
          <w:szCs w:val="24"/>
        </w:rPr>
        <w:t xml:space="preserve">lief circa zwei Minuten </w:t>
      </w:r>
      <w:r w:rsidR="006A4403">
        <w:rPr>
          <w:rFonts w:ascii="Arial" w:hAnsi="Arial" w:cs="Arial"/>
          <w:sz w:val="24"/>
          <w:szCs w:val="24"/>
        </w:rPr>
        <w:t>in</w:t>
      </w:r>
      <w:r w:rsidR="006A7275">
        <w:rPr>
          <w:rFonts w:ascii="Arial" w:hAnsi="Arial" w:cs="Arial"/>
          <w:sz w:val="24"/>
          <w:szCs w:val="24"/>
        </w:rPr>
        <w:t xml:space="preserve"> </w:t>
      </w:r>
      <w:r w:rsidR="009E04B1">
        <w:rPr>
          <w:rFonts w:ascii="Arial" w:hAnsi="Arial" w:cs="Arial"/>
          <w:sz w:val="24"/>
          <w:szCs w:val="24"/>
        </w:rPr>
        <w:t>der Entwicklungsumgebung.</w:t>
      </w:r>
    </w:p>
    <w:p w:rsidR="00B96AD0" w:rsidRDefault="00B96AD0" w:rsidP="00B96AD0">
      <w:pPr>
        <w:pStyle w:val="berschrift1"/>
        <w:spacing w:line="276" w:lineRule="auto"/>
        <w:rPr>
          <w:rFonts w:ascii="Arial" w:hAnsi="Arial" w:cs="Arial"/>
          <w:b/>
          <w:sz w:val="36"/>
          <w:szCs w:val="36"/>
        </w:rPr>
      </w:pPr>
    </w:p>
    <w:p w:rsidR="00B96AD0" w:rsidRDefault="00B96AD0" w:rsidP="00B96AD0">
      <w:pPr>
        <w:pStyle w:val="berschrift1"/>
        <w:spacing w:line="276" w:lineRule="auto"/>
        <w:rPr>
          <w:rFonts w:ascii="Arial" w:hAnsi="Arial" w:cs="Arial"/>
          <w:b/>
          <w:sz w:val="36"/>
          <w:szCs w:val="36"/>
        </w:rPr>
      </w:pPr>
      <w:r w:rsidRPr="00AA4289">
        <w:rPr>
          <w:rFonts w:ascii="Arial" w:hAnsi="Arial" w:cs="Arial"/>
          <w:b/>
          <w:sz w:val="36"/>
          <w:szCs w:val="36"/>
        </w:rPr>
        <w:t xml:space="preserve">II – </w:t>
      </w:r>
      <w:r>
        <w:rPr>
          <w:rFonts w:ascii="Arial" w:hAnsi="Arial" w:cs="Arial"/>
          <w:b/>
          <w:sz w:val="36"/>
          <w:szCs w:val="36"/>
        </w:rPr>
        <w:t>Sofwarespezifikation</w:t>
      </w:r>
    </w:p>
    <w:p w:rsidR="00B96AD0" w:rsidRDefault="00B96AD0" w:rsidP="00B96AD0"/>
    <w:p w:rsidR="00197026" w:rsidRPr="00696122" w:rsidRDefault="00197026" w:rsidP="00197026">
      <w:pPr>
        <w:pStyle w:val="berschrift2"/>
        <w:rPr>
          <w:b/>
        </w:rPr>
      </w:pPr>
      <w:r w:rsidRPr="00696122">
        <w:rPr>
          <w:b/>
        </w:rPr>
        <w:t>II.1 –</w:t>
      </w:r>
      <w:r w:rsidR="00EA7922" w:rsidRPr="00696122">
        <w:rPr>
          <w:b/>
        </w:rPr>
        <w:t xml:space="preserve"> </w:t>
      </w:r>
      <w:r w:rsidR="00C4283C" w:rsidRPr="00696122">
        <w:rPr>
          <w:rFonts w:ascii="Arial" w:hAnsi="Arial" w:cs="Arial"/>
          <w:b/>
          <w:sz w:val="28"/>
          <w:szCs w:val="28"/>
        </w:rPr>
        <w:t>A</w:t>
      </w:r>
      <w:r w:rsidR="00EA7922" w:rsidRPr="00696122">
        <w:rPr>
          <w:rFonts w:ascii="Arial" w:hAnsi="Arial" w:cs="Arial"/>
          <w:b/>
          <w:sz w:val="28"/>
          <w:szCs w:val="28"/>
        </w:rPr>
        <w:t>usgewertete Statisti</w:t>
      </w:r>
      <w:r w:rsidRPr="00696122">
        <w:rPr>
          <w:rFonts w:ascii="Arial" w:hAnsi="Arial" w:cs="Arial"/>
          <w:b/>
          <w:sz w:val="28"/>
          <w:szCs w:val="28"/>
        </w:rPr>
        <w:t>ken</w:t>
      </w:r>
      <w:r w:rsidR="00BE3C44" w:rsidRPr="00696122">
        <w:rPr>
          <w:rFonts w:ascii="Arial" w:hAnsi="Arial" w:cs="Arial"/>
          <w:b/>
          <w:sz w:val="28"/>
          <w:szCs w:val="28"/>
        </w:rPr>
        <w:t xml:space="preserve"> (Darstellung als Säulendiagramm)</w:t>
      </w:r>
    </w:p>
    <w:p w:rsidR="008D2CFE" w:rsidRDefault="008D2CFE" w:rsidP="008D2CFE"/>
    <w:p w:rsidR="00C4283C" w:rsidRDefault="008D2CFE" w:rsidP="00C4283C">
      <w:pPr>
        <w:rPr>
          <w:rFonts w:ascii="Arial" w:hAnsi="Arial" w:cs="Arial"/>
          <w:sz w:val="24"/>
          <w:szCs w:val="24"/>
        </w:rPr>
      </w:pPr>
      <w:r w:rsidRPr="009E04B1">
        <w:rPr>
          <w:rFonts w:ascii="Arial" w:hAnsi="Arial" w:cs="Arial"/>
          <w:sz w:val="24"/>
          <w:szCs w:val="24"/>
        </w:rPr>
        <w:t>Zahl von</w:t>
      </w:r>
    </w:p>
    <w:p w:rsidR="00197026" w:rsidRPr="009E04B1" w:rsidRDefault="00197026" w:rsidP="00C4283C">
      <w:pPr>
        <w:rPr>
          <w:rFonts w:ascii="Arial" w:hAnsi="Arial" w:cs="Arial"/>
          <w:color w:val="000000" w:themeColor="text1"/>
        </w:rPr>
      </w:pPr>
      <w:r w:rsidRPr="009E04B1">
        <w:rPr>
          <w:rFonts w:ascii="Arial" w:hAnsi="Arial" w:cs="Arial"/>
          <w:color w:val="000000" w:themeColor="text1"/>
        </w:rPr>
        <w:t>Autoren/Editoren</w:t>
      </w:r>
      <w:r w:rsidR="008D2CFE" w:rsidRPr="009E04B1">
        <w:rPr>
          <w:rFonts w:ascii="Arial" w:hAnsi="Arial" w:cs="Arial"/>
          <w:color w:val="000000" w:themeColor="text1"/>
        </w:rPr>
        <w:t xml:space="preserve"> Namen</w:t>
      </w:r>
      <w:r w:rsidR="00EA7922" w:rsidRPr="009E04B1">
        <w:rPr>
          <w:rFonts w:ascii="Arial" w:hAnsi="Arial" w:cs="Arial"/>
          <w:color w:val="000000" w:themeColor="text1"/>
        </w:rPr>
        <w:t>, die gleich viel Zeichen umfassen</w:t>
      </w:r>
    </w:p>
    <w:p w:rsidR="00197026" w:rsidRPr="009E04B1" w:rsidRDefault="00197026" w:rsidP="00197026">
      <w:pPr>
        <w:pStyle w:val="berschrift3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9E04B1">
        <w:rPr>
          <w:rFonts w:ascii="Arial" w:hAnsi="Arial" w:cs="Arial"/>
          <w:color w:val="000000" w:themeColor="text1"/>
        </w:rPr>
        <w:t xml:space="preserve">Titeln, die </w:t>
      </w:r>
      <w:r w:rsidR="008D2CFE" w:rsidRPr="009E04B1">
        <w:rPr>
          <w:rFonts w:ascii="Arial" w:hAnsi="Arial" w:cs="Arial"/>
          <w:color w:val="000000" w:themeColor="text1"/>
        </w:rPr>
        <w:t>gleich viel</w:t>
      </w:r>
      <w:r w:rsidRPr="009E04B1">
        <w:rPr>
          <w:rFonts w:ascii="Arial" w:hAnsi="Arial" w:cs="Arial"/>
          <w:color w:val="000000" w:themeColor="text1"/>
        </w:rPr>
        <w:t xml:space="preserve"> </w:t>
      </w:r>
      <w:r w:rsidR="009E04B1" w:rsidRPr="009E04B1">
        <w:rPr>
          <w:rFonts w:ascii="Arial" w:hAnsi="Arial" w:cs="Arial"/>
          <w:color w:val="000000" w:themeColor="text1"/>
        </w:rPr>
        <w:t xml:space="preserve">Zeichen </w:t>
      </w:r>
      <w:r w:rsidR="008D2CFE" w:rsidRPr="009E04B1">
        <w:rPr>
          <w:rFonts w:ascii="Arial" w:hAnsi="Arial" w:cs="Arial"/>
          <w:color w:val="000000" w:themeColor="text1"/>
        </w:rPr>
        <w:t>umfassen</w:t>
      </w:r>
    </w:p>
    <w:p w:rsidR="00197026" w:rsidRPr="009E04B1" w:rsidRDefault="00197026" w:rsidP="00197026">
      <w:pPr>
        <w:pStyle w:val="berschrift3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9E04B1">
        <w:rPr>
          <w:rFonts w:ascii="Arial" w:hAnsi="Arial" w:cs="Arial"/>
          <w:color w:val="000000" w:themeColor="text1"/>
        </w:rPr>
        <w:t xml:space="preserve">Titeln, </w:t>
      </w:r>
      <w:r w:rsidR="008D2CFE" w:rsidRPr="009E04B1">
        <w:rPr>
          <w:rFonts w:ascii="Arial" w:hAnsi="Arial" w:cs="Arial"/>
          <w:color w:val="000000" w:themeColor="text1"/>
        </w:rPr>
        <w:t xml:space="preserve">die gleich viel </w:t>
      </w:r>
      <w:r w:rsidR="009E04B1">
        <w:rPr>
          <w:rFonts w:ascii="Arial" w:hAnsi="Arial" w:cs="Arial"/>
          <w:color w:val="000000" w:themeColor="text1"/>
        </w:rPr>
        <w:t xml:space="preserve">Wörtern </w:t>
      </w:r>
      <w:r w:rsidR="008D2CFE" w:rsidRPr="009E04B1">
        <w:rPr>
          <w:rFonts w:ascii="Arial" w:hAnsi="Arial" w:cs="Arial"/>
          <w:color w:val="000000" w:themeColor="text1"/>
        </w:rPr>
        <w:t>umfassen</w:t>
      </w:r>
    </w:p>
    <w:p w:rsidR="00197026" w:rsidRPr="009E04B1" w:rsidRDefault="00197026" w:rsidP="00197026">
      <w:pPr>
        <w:pStyle w:val="berschrift3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9E04B1">
        <w:rPr>
          <w:rFonts w:ascii="Arial" w:hAnsi="Arial" w:cs="Arial"/>
          <w:color w:val="000000" w:themeColor="text1"/>
        </w:rPr>
        <w:t>Querverweisen</w:t>
      </w:r>
      <w:r w:rsidR="00EA7922" w:rsidRPr="009E04B1">
        <w:rPr>
          <w:rFonts w:ascii="Arial" w:hAnsi="Arial" w:cs="Arial"/>
          <w:color w:val="000000" w:themeColor="text1"/>
        </w:rPr>
        <w:t xml:space="preserve"> mit gleichem Umfang von Seiten</w:t>
      </w:r>
    </w:p>
    <w:p w:rsidR="00197026" w:rsidRPr="009E04B1" w:rsidRDefault="00197026" w:rsidP="00197026">
      <w:pPr>
        <w:pStyle w:val="berschrift3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9E04B1">
        <w:rPr>
          <w:rFonts w:ascii="Arial" w:hAnsi="Arial" w:cs="Arial"/>
          <w:color w:val="000000" w:themeColor="text1"/>
        </w:rPr>
        <w:t>Büchern</w:t>
      </w:r>
      <w:r w:rsidR="00EA7922" w:rsidRPr="009E04B1">
        <w:rPr>
          <w:rFonts w:ascii="Arial" w:hAnsi="Arial" w:cs="Arial"/>
          <w:color w:val="000000" w:themeColor="text1"/>
        </w:rPr>
        <w:t xml:space="preserve"> mit gleich viel Querverweisen</w:t>
      </w:r>
    </w:p>
    <w:p w:rsidR="00EA7922" w:rsidRPr="009E04B1" w:rsidRDefault="00EA7922" w:rsidP="00EA7922">
      <w:pPr>
        <w:pStyle w:val="berschrift3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9E04B1">
        <w:rPr>
          <w:rFonts w:ascii="Arial" w:hAnsi="Arial" w:cs="Arial"/>
          <w:color w:val="000000" w:themeColor="text1"/>
        </w:rPr>
        <w:t>bearbeiteten Publikationen pro Monat</w:t>
      </w:r>
    </w:p>
    <w:p w:rsidR="00EA7922" w:rsidRPr="009E04B1" w:rsidRDefault="00EA7922" w:rsidP="00EA7922">
      <w:pPr>
        <w:pStyle w:val="berschrift3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9E04B1">
        <w:rPr>
          <w:rFonts w:ascii="Arial" w:hAnsi="Arial" w:cs="Arial"/>
          <w:color w:val="000000" w:themeColor="text1"/>
        </w:rPr>
        <w:t>bearbeiteten Publikationen pro Jahr</w:t>
      </w:r>
    </w:p>
    <w:p w:rsidR="00EA7922" w:rsidRPr="009E04B1" w:rsidRDefault="00EA7922" w:rsidP="00EA7922">
      <w:pPr>
        <w:pStyle w:val="berschrift3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9E04B1">
        <w:rPr>
          <w:rFonts w:ascii="Arial" w:hAnsi="Arial" w:cs="Arial"/>
          <w:color w:val="000000" w:themeColor="text1"/>
        </w:rPr>
        <w:t>Autoren/Editoren, die in demselben Jahr für das erste Mal publizierten</w:t>
      </w:r>
    </w:p>
    <w:p w:rsidR="00EA7922" w:rsidRPr="009E04B1" w:rsidRDefault="00EA7922" w:rsidP="00EA7922">
      <w:pPr>
        <w:pStyle w:val="berschrift3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9E04B1">
        <w:rPr>
          <w:rFonts w:ascii="Arial" w:hAnsi="Arial" w:cs="Arial"/>
          <w:color w:val="000000" w:themeColor="text1"/>
        </w:rPr>
        <w:t>generierten elektronischen Versionen von Publikationen pro Jahr</w:t>
      </w:r>
    </w:p>
    <w:p w:rsidR="00EA7922" w:rsidRPr="009E04B1" w:rsidRDefault="00EA7922" w:rsidP="00EA7922">
      <w:pPr>
        <w:pStyle w:val="berschrift3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9E04B1">
        <w:rPr>
          <w:rFonts w:ascii="Arial" w:hAnsi="Arial" w:cs="Arial"/>
          <w:color w:val="000000" w:themeColor="text1"/>
        </w:rPr>
        <w:t>Feldern pro Publikation</w:t>
      </w:r>
    </w:p>
    <w:p w:rsidR="00EA7922" w:rsidRPr="00EA7922" w:rsidRDefault="00EA7922" w:rsidP="00EA7922"/>
    <w:p w:rsidR="00197026" w:rsidRDefault="00197026" w:rsidP="00B96AD0"/>
    <w:p w:rsidR="00197026" w:rsidRPr="00696122" w:rsidRDefault="00197026" w:rsidP="00197026">
      <w:pPr>
        <w:pStyle w:val="berschrift2"/>
        <w:rPr>
          <w:b/>
          <w:sz w:val="28"/>
          <w:szCs w:val="28"/>
        </w:rPr>
      </w:pPr>
      <w:r w:rsidRPr="00696122">
        <w:rPr>
          <w:b/>
          <w:sz w:val="28"/>
          <w:szCs w:val="28"/>
        </w:rPr>
        <w:t xml:space="preserve">II.2 – </w:t>
      </w:r>
      <w:r w:rsidR="00C4283C" w:rsidRPr="00696122">
        <w:rPr>
          <w:rFonts w:ascii="Arial" w:hAnsi="Arial" w:cs="Arial"/>
          <w:b/>
          <w:sz w:val="28"/>
          <w:szCs w:val="28"/>
        </w:rPr>
        <w:t>Häufigkeitsverteilung von Daten</w:t>
      </w:r>
      <w:r w:rsidRPr="00696122">
        <w:rPr>
          <w:rFonts w:ascii="Arial" w:hAnsi="Arial" w:cs="Arial"/>
          <w:b/>
          <w:sz w:val="28"/>
          <w:szCs w:val="28"/>
        </w:rPr>
        <w:t xml:space="preserve"> </w:t>
      </w:r>
      <w:r w:rsidR="00DC4D36" w:rsidRPr="00696122">
        <w:rPr>
          <w:rFonts w:ascii="Arial" w:hAnsi="Arial" w:cs="Arial"/>
          <w:b/>
          <w:sz w:val="28"/>
          <w:szCs w:val="28"/>
        </w:rPr>
        <w:t>(Darstellung als Box-Plot-Diagramm)</w:t>
      </w:r>
    </w:p>
    <w:p w:rsidR="00197026" w:rsidRDefault="00197026" w:rsidP="00197026"/>
    <w:p w:rsidR="009E04B1" w:rsidRPr="00DC4D36" w:rsidRDefault="009E04B1" w:rsidP="009E04B1">
      <w:pPr>
        <w:rPr>
          <w:rFonts w:ascii="Arial" w:hAnsi="Arial" w:cs="Arial"/>
          <w:sz w:val="24"/>
          <w:szCs w:val="24"/>
        </w:rPr>
      </w:pPr>
      <w:r w:rsidRPr="00DC4D36">
        <w:rPr>
          <w:rFonts w:ascii="Arial" w:hAnsi="Arial" w:cs="Arial"/>
          <w:sz w:val="24"/>
          <w:szCs w:val="24"/>
        </w:rPr>
        <w:t>Häufigkeitsverteilung von</w:t>
      </w:r>
    </w:p>
    <w:p w:rsidR="009E04B1" w:rsidRPr="00DC4D36" w:rsidRDefault="009E04B1" w:rsidP="009E04B1">
      <w:pPr>
        <w:pStyle w:val="berschrift3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DC4D36">
        <w:rPr>
          <w:rFonts w:ascii="Arial" w:hAnsi="Arial" w:cs="Arial"/>
          <w:color w:val="000000" w:themeColor="text1"/>
        </w:rPr>
        <w:t>Zeichen in Autoren/Editoren Namen</w:t>
      </w:r>
    </w:p>
    <w:p w:rsidR="009E04B1" w:rsidRPr="00DC4D36" w:rsidRDefault="009E04B1" w:rsidP="009E04B1">
      <w:pPr>
        <w:pStyle w:val="berschrift3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DC4D36">
        <w:rPr>
          <w:rFonts w:ascii="Arial" w:hAnsi="Arial" w:cs="Arial"/>
          <w:color w:val="000000" w:themeColor="text1"/>
        </w:rPr>
        <w:t>Zeichen  in Titeln</w:t>
      </w:r>
    </w:p>
    <w:p w:rsidR="009E04B1" w:rsidRPr="00DC4D36" w:rsidRDefault="009E04B1" w:rsidP="009E04B1">
      <w:pPr>
        <w:pStyle w:val="berschrift3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DC4D36">
        <w:rPr>
          <w:rFonts w:ascii="Arial" w:hAnsi="Arial" w:cs="Arial"/>
          <w:color w:val="000000" w:themeColor="text1"/>
        </w:rPr>
        <w:t>Wörtern in Titeln</w:t>
      </w:r>
    </w:p>
    <w:p w:rsidR="009E04B1" w:rsidRPr="00DC4D36" w:rsidRDefault="00FA4D85" w:rsidP="009E04B1">
      <w:pPr>
        <w:pStyle w:val="berschrift3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DC4D36">
        <w:rPr>
          <w:rFonts w:ascii="Arial" w:hAnsi="Arial" w:cs="Arial"/>
          <w:color w:val="000000" w:themeColor="text1"/>
        </w:rPr>
        <w:t>Seiten in Querverweisen</w:t>
      </w:r>
    </w:p>
    <w:p w:rsidR="009E04B1" w:rsidRPr="00DC4D36" w:rsidRDefault="00FA4D85" w:rsidP="009E04B1">
      <w:pPr>
        <w:pStyle w:val="berschrift3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DC4D36">
        <w:rPr>
          <w:rFonts w:ascii="Arial" w:hAnsi="Arial" w:cs="Arial"/>
          <w:color w:val="000000" w:themeColor="text1"/>
        </w:rPr>
        <w:t>Querverweisen in Büchern</w:t>
      </w:r>
    </w:p>
    <w:p w:rsidR="009E04B1" w:rsidRPr="00DC4D36" w:rsidRDefault="009E04B1" w:rsidP="009E04B1">
      <w:pPr>
        <w:pStyle w:val="berschrift3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DC4D36">
        <w:rPr>
          <w:rFonts w:ascii="Arial" w:hAnsi="Arial" w:cs="Arial"/>
          <w:color w:val="000000" w:themeColor="text1"/>
        </w:rPr>
        <w:t>bearbeiteten Publikationen pro Monat</w:t>
      </w:r>
    </w:p>
    <w:p w:rsidR="009E04B1" w:rsidRPr="00DC4D36" w:rsidRDefault="009E04B1" w:rsidP="009E04B1">
      <w:pPr>
        <w:pStyle w:val="berschrift3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DC4D36">
        <w:rPr>
          <w:rFonts w:ascii="Arial" w:hAnsi="Arial" w:cs="Arial"/>
          <w:color w:val="000000" w:themeColor="text1"/>
        </w:rPr>
        <w:t>bearbeiteten Publikationen pro Jahr</w:t>
      </w:r>
    </w:p>
    <w:p w:rsidR="009E04B1" w:rsidRPr="00DC4D36" w:rsidRDefault="00FA4D85" w:rsidP="009E04B1">
      <w:pPr>
        <w:pStyle w:val="berschrift3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DC4D36">
        <w:rPr>
          <w:rFonts w:ascii="Arial" w:hAnsi="Arial" w:cs="Arial"/>
          <w:color w:val="000000" w:themeColor="text1"/>
        </w:rPr>
        <w:t xml:space="preserve">ersten Publikationsjahr von </w:t>
      </w:r>
      <w:r w:rsidR="009E04B1" w:rsidRPr="00DC4D36">
        <w:rPr>
          <w:rFonts w:ascii="Arial" w:hAnsi="Arial" w:cs="Arial"/>
          <w:color w:val="000000" w:themeColor="text1"/>
        </w:rPr>
        <w:t>Autoren/Editoren</w:t>
      </w:r>
    </w:p>
    <w:p w:rsidR="009E04B1" w:rsidRPr="00DC4D36" w:rsidRDefault="009E04B1" w:rsidP="009E04B1">
      <w:pPr>
        <w:pStyle w:val="berschrift3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DC4D36">
        <w:rPr>
          <w:rFonts w:ascii="Arial" w:hAnsi="Arial" w:cs="Arial"/>
          <w:color w:val="000000" w:themeColor="text1"/>
        </w:rPr>
        <w:t>generierten elektronischen Versionen von Publikationen pro Jahr</w:t>
      </w:r>
    </w:p>
    <w:p w:rsidR="009E04B1" w:rsidRPr="00DC4D36" w:rsidRDefault="009E04B1" w:rsidP="009E04B1">
      <w:pPr>
        <w:pStyle w:val="berschrift3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DC4D36">
        <w:rPr>
          <w:rFonts w:ascii="Arial" w:hAnsi="Arial" w:cs="Arial"/>
          <w:color w:val="000000" w:themeColor="text1"/>
        </w:rPr>
        <w:t>Feldern pro Publikation</w:t>
      </w:r>
    </w:p>
    <w:p w:rsidR="009E04B1" w:rsidRPr="00DC4D36" w:rsidRDefault="009E04B1" w:rsidP="00197026">
      <w:pPr>
        <w:rPr>
          <w:rFonts w:ascii="Arial" w:hAnsi="Arial" w:cs="Arial"/>
          <w:sz w:val="24"/>
          <w:szCs w:val="24"/>
        </w:rPr>
      </w:pPr>
    </w:p>
    <w:p w:rsidR="00DC4D36" w:rsidRPr="00DC4D36" w:rsidRDefault="00DC4D36" w:rsidP="00197026">
      <w:pPr>
        <w:rPr>
          <w:rFonts w:ascii="Arial" w:hAnsi="Arial" w:cs="Arial"/>
          <w:sz w:val="24"/>
          <w:szCs w:val="24"/>
        </w:rPr>
      </w:pPr>
      <w:r w:rsidRPr="00DC4D36">
        <w:rPr>
          <w:rFonts w:ascii="Arial" w:hAnsi="Arial" w:cs="Arial"/>
          <w:sz w:val="24"/>
          <w:szCs w:val="24"/>
        </w:rPr>
        <w:t>Liste von berechneten Maßen</w:t>
      </w:r>
    </w:p>
    <w:p w:rsidR="00197026" w:rsidRPr="00DC4D36" w:rsidRDefault="0078500F" w:rsidP="00197026">
      <w:pPr>
        <w:pStyle w:val="Listenabsatz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 obere</w:t>
      </w:r>
      <w:r w:rsidR="00197026" w:rsidRPr="00DC4D36">
        <w:rPr>
          <w:rFonts w:ascii="Arial" w:hAnsi="Arial" w:cs="Arial"/>
          <w:sz w:val="24"/>
          <w:szCs w:val="24"/>
        </w:rPr>
        <w:t xml:space="preserve"> Whisker</w:t>
      </w:r>
    </w:p>
    <w:p w:rsidR="00197026" w:rsidRPr="00DC4D36" w:rsidRDefault="0078500F" w:rsidP="00197026">
      <w:pPr>
        <w:pStyle w:val="Listenabsatz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 obere</w:t>
      </w:r>
      <w:r w:rsidR="00197026" w:rsidRPr="00DC4D36">
        <w:rPr>
          <w:rFonts w:ascii="Arial" w:hAnsi="Arial" w:cs="Arial"/>
          <w:sz w:val="24"/>
          <w:szCs w:val="24"/>
        </w:rPr>
        <w:t xml:space="preserve"> Quartil</w:t>
      </w:r>
    </w:p>
    <w:p w:rsidR="00197026" w:rsidRPr="00DC4D36" w:rsidRDefault="0078500F" w:rsidP="00197026">
      <w:pPr>
        <w:pStyle w:val="Listenabsatz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</w:t>
      </w:r>
      <w:r w:rsidR="00197026" w:rsidRPr="00DC4D36">
        <w:rPr>
          <w:rFonts w:ascii="Arial" w:hAnsi="Arial" w:cs="Arial"/>
          <w:sz w:val="24"/>
          <w:szCs w:val="24"/>
        </w:rPr>
        <w:t>Median</w:t>
      </w:r>
    </w:p>
    <w:p w:rsidR="00197026" w:rsidRPr="00DC4D36" w:rsidRDefault="0078500F" w:rsidP="00197026">
      <w:pPr>
        <w:pStyle w:val="Listenabsatz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 untere</w:t>
      </w:r>
      <w:r w:rsidR="00197026" w:rsidRPr="00DC4D36">
        <w:rPr>
          <w:rFonts w:ascii="Arial" w:hAnsi="Arial" w:cs="Arial"/>
          <w:sz w:val="24"/>
          <w:szCs w:val="24"/>
        </w:rPr>
        <w:t xml:space="preserve"> Quartil</w:t>
      </w:r>
    </w:p>
    <w:p w:rsidR="00197026" w:rsidRPr="00DC4D36" w:rsidRDefault="0078500F" w:rsidP="00197026">
      <w:pPr>
        <w:pStyle w:val="Listenabsatz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 untere</w:t>
      </w:r>
      <w:r w:rsidR="00197026" w:rsidRPr="00DC4D36">
        <w:rPr>
          <w:rFonts w:ascii="Arial" w:hAnsi="Arial" w:cs="Arial"/>
          <w:sz w:val="24"/>
          <w:szCs w:val="24"/>
        </w:rPr>
        <w:t xml:space="preserve"> Whisker</w:t>
      </w:r>
    </w:p>
    <w:p w:rsidR="00197026" w:rsidRPr="00DC4D36" w:rsidRDefault="0078500F" w:rsidP="00197026">
      <w:pPr>
        <w:pStyle w:val="Listenabsatz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</w:t>
      </w:r>
      <w:r w:rsidR="00197026" w:rsidRPr="00DC4D36">
        <w:rPr>
          <w:rFonts w:ascii="Arial" w:hAnsi="Arial" w:cs="Arial"/>
          <w:sz w:val="24"/>
          <w:szCs w:val="24"/>
        </w:rPr>
        <w:t>Varianz</w:t>
      </w:r>
    </w:p>
    <w:p w:rsidR="00197026" w:rsidRPr="00DC4D36" w:rsidRDefault="0078500F" w:rsidP="00197026">
      <w:pPr>
        <w:pStyle w:val="Listenabsatz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</w:t>
      </w:r>
      <w:r w:rsidR="00197026" w:rsidRPr="00DC4D36">
        <w:rPr>
          <w:rFonts w:ascii="Arial" w:hAnsi="Arial" w:cs="Arial"/>
          <w:sz w:val="24"/>
          <w:szCs w:val="24"/>
        </w:rPr>
        <w:t>Standard Abweichung</w:t>
      </w:r>
    </w:p>
    <w:p w:rsidR="00197026" w:rsidRPr="00DC4D36" w:rsidRDefault="0078500F" w:rsidP="00197026">
      <w:pPr>
        <w:pStyle w:val="Listenabsatz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Gesamtsumme</w:t>
      </w:r>
    </w:p>
    <w:p w:rsidR="00197026" w:rsidRPr="00DC4D36" w:rsidRDefault="00197026" w:rsidP="0078500F">
      <w:pPr>
        <w:pStyle w:val="Untertitel"/>
      </w:pPr>
      <w:r w:rsidRPr="00DC4D36">
        <w:t>Ausführliche Liste in der Datei statistical_distribution_computatio_output.csv</w:t>
      </w:r>
    </w:p>
    <w:p w:rsidR="00B96AD0" w:rsidRDefault="00B96AD0" w:rsidP="00B96AD0">
      <w:pPr>
        <w:pStyle w:val="berschrift1"/>
        <w:spacing w:line="276" w:lineRule="auto"/>
        <w:rPr>
          <w:rFonts w:ascii="Arial" w:hAnsi="Arial" w:cs="Arial"/>
          <w:b/>
          <w:sz w:val="36"/>
          <w:szCs w:val="36"/>
        </w:rPr>
      </w:pPr>
    </w:p>
    <w:p w:rsidR="00B96AD0" w:rsidRPr="00AA4289" w:rsidRDefault="00B96AD0" w:rsidP="00B96AD0">
      <w:pPr>
        <w:pStyle w:val="berschrift1"/>
        <w:spacing w:line="276" w:lineRule="auto"/>
        <w:rPr>
          <w:rFonts w:ascii="Arial" w:hAnsi="Arial" w:cs="Arial"/>
          <w:b/>
          <w:sz w:val="36"/>
          <w:szCs w:val="36"/>
        </w:rPr>
      </w:pPr>
      <w:r w:rsidRPr="00AA4289">
        <w:rPr>
          <w:rFonts w:ascii="Arial" w:hAnsi="Arial" w:cs="Arial"/>
          <w:b/>
          <w:sz w:val="36"/>
          <w:szCs w:val="36"/>
        </w:rPr>
        <w:t>II</w:t>
      </w:r>
      <w:r>
        <w:rPr>
          <w:rFonts w:ascii="Arial" w:hAnsi="Arial" w:cs="Arial"/>
          <w:b/>
          <w:sz w:val="36"/>
          <w:szCs w:val="36"/>
        </w:rPr>
        <w:t>I</w:t>
      </w:r>
      <w:r w:rsidRPr="00AA4289">
        <w:rPr>
          <w:rFonts w:ascii="Arial" w:hAnsi="Arial" w:cs="Arial"/>
          <w:b/>
          <w:sz w:val="36"/>
          <w:szCs w:val="36"/>
        </w:rPr>
        <w:t xml:space="preserve"> – </w:t>
      </w:r>
      <w:r w:rsidR="00EB7A4E">
        <w:rPr>
          <w:rFonts w:ascii="Arial" w:hAnsi="Arial" w:cs="Arial"/>
          <w:b/>
          <w:sz w:val="36"/>
          <w:szCs w:val="36"/>
        </w:rPr>
        <w:t>Inhalt des Softwarepakets</w:t>
      </w:r>
    </w:p>
    <w:p w:rsidR="00C4283C" w:rsidRDefault="00C4283C" w:rsidP="00EB7A4E">
      <w:pPr>
        <w:pStyle w:val="berschrift2"/>
      </w:pPr>
    </w:p>
    <w:p w:rsidR="00B96AD0" w:rsidRPr="00696122" w:rsidRDefault="00EB7A4E" w:rsidP="00EB7A4E">
      <w:pPr>
        <w:pStyle w:val="berschrift2"/>
        <w:rPr>
          <w:b/>
        </w:rPr>
      </w:pPr>
      <w:r w:rsidRPr="00696122">
        <w:rPr>
          <w:b/>
        </w:rPr>
        <w:t>III.1- Quellcode</w:t>
      </w:r>
      <w:r w:rsidR="00DE508C" w:rsidRPr="00696122">
        <w:rPr>
          <w:b/>
        </w:rPr>
        <w:t xml:space="preserve"> </w:t>
      </w:r>
      <w:r w:rsidRPr="00696122">
        <w:rPr>
          <w:b/>
        </w:rPr>
        <w:t>( 136 KB)</w:t>
      </w:r>
      <w:r w:rsidR="00DE508C" w:rsidRPr="00696122">
        <w:rPr>
          <w:b/>
        </w:rPr>
        <w:t xml:space="preserve">  und Output-Dateien (3.44 MB)</w:t>
      </w:r>
    </w:p>
    <w:p w:rsidR="00EB7A4E" w:rsidRPr="00696122" w:rsidRDefault="00EB7A4E" w:rsidP="00EB7A4E">
      <w:pPr>
        <w:rPr>
          <w:b/>
        </w:rPr>
      </w:pPr>
    </w:p>
    <w:p w:rsidR="00DE508C" w:rsidRDefault="00DE508C" w:rsidP="00647196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DE508C" w:rsidSect="00F81AC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134" w:left="1417" w:header="708" w:footer="708" w:gutter="0"/>
          <w:pgNumType w:start="1"/>
          <w:cols w:space="708"/>
          <w:titlePg/>
          <w:docGrid w:linePitch="360"/>
        </w:sectPr>
      </w:pPr>
    </w:p>
    <w:p w:rsidR="00DE508C" w:rsidRDefault="00BA0DE1" w:rsidP="00647196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DE508C" w:rsidSect="00DE508C">
          <w:type w:val="continuous"/>
          <w:pgSz w:w="11906" w:h="16838"/>
          <w:pgMar w:top="1417" w:right="1417" w:bottom="1134" w:left="1417" w:header="708" w:footer="708" w:gutter="0"/>
          <w:pgNumType w:start="1"/>
          <w:cols w:num="2" w:space="708"/>
          <w:titlePg/>
          <w:docGrid w:linePitch="360"/>
        </w:sectPr>
      </w:pPr>
      <w:r>
        <w:rPr>
          <w:rFonts w:ascii="Arial" w:hAnsi="Arial" w:cs="Arial"/>
          <w:noProof/>
          <w:sz w:val="24"/>
          <w:szCs w:val="24"/>
          <w:lang w:eastAsia="de-DE"/>
        </w:rPr>
        <w:drawing>
          <wp:anchor distT="0" distB="0" distL="114300" distR="114300" simplePos="0" relativeHeight="251683328" behindDoc="1" locked="0" layoutInCell="1" allowOverlap="0" wp14:anchorId="39C017BA" wp14:editId="195B1A68">
            <wp:simplePos x="0" y="0"/>
            <wp:positionH relativeFrom="column">
              <wp:posOffset>3376930</wp:posOffset>
            </wp:positionH>
            <wp:positionV relativeFrom="paragraph">
              <wp:posOffset>29210</wp:posOffset>
            </wp:positionV>
            <wp:extent cx="2913380" cy="4267200"/>
            <wp:effectExtent l="0" t="0" r="1270" b="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l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38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08C">
        <w:rPr>
          <w:rFonts w:ascii="Arial" w:hAnsi="Arial" w:cs="Arial"/>
          <w:noProof/>
          <w:sz w:val="24"/>
          <w:szCs w:val="24"/>
          <w:lang w:eastAsia="de-DE"/>
        </w:rPr>
        <w:drawing>
          <wp:anchor distT="0" distB="0" distL="114300" distR="114300" simplePos="0" relativeHeight="251684352" behindDoc="1" locked="0" layoutInCell="1" allowOverlap="1">
            <wp:simplePos x="895350" y="1143000"/>
            <wp:positionH relativeFrom="column">
              <wp:align>left</wp:align>
            </wp:positionH>
            <wp:positionV relativeFrom="paragraph">
              <wp:posOffset>0</wp:posOffset>
            </wp:positionV>
            <wp:extent cx="3124800" cy="4323600"/>
            <wp:effectExtent l="0" t="0" r="0" b="127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800" cy="432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6AD0" w:rsidRDefault="00B96AD0" w:rsidP="0064719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A0DE1" w:rsidRPr="00BA0DE1" w:rsidRDefault="00C4283C" w:rsidP="00BA0DE1">
      <w:pPr>
        <w:keepNext/>
        <w:keepLines/>
        <w:spacing w:before="240" w:after="0" w:line="276" w:lineRule="auto"/>
        <w:outlineLvl w:val="0"/>
        <w:rPr>
          <w:rFonts w:ascii="Arial" w:eastAsiaTheme="majorEastAsia" w:hAnsi="Arial" w:cs="Arial"/>
          <w:b/>
          <w:color w:val="2E74B5" w:themeColor="accent1" w:themeShade="BF"/>
          <w:sz w:val="36"/>
          <w:szCs w:val="36"/>
        </w:rPr>
      </w:pPr>
      <w:r>
        <w:rPr>
          <w:rFonts w:ascii="Arial" w:eastAsiaTheme="majorEastAsia" w:hAnsi="Arial" w:cs="Arial"/>
          <w:b/>
          <w:color w:val="2E74B5" w:themeColor="accent1" w:themeShade="BF"/>
          <w:sz w:val="36"/>
          <w:szCs w:val="36"/>
        </w:rPr>
        <w:t>IV</w:t>
      </w:r>
      <w:r w:rsidR="00BA0DE1" w:rsidRPr="00BA0DE1">
        <w:rPr>
          <w:rFonts w:ascii="Arial" w:eastAsiaTheme="majorEastAsia" w:hAnsi="Arial" w:cs="Arial"/>
          <w:b/>
          <w:color w:val="2E74B5" w:themeColor="accent1" w:themeShade="BF"/>
          <w:sz w:val="36"/>
          <w:szCs w:val="36"/>
        </w:rPr>
        <w:t xml:space="preserve"> – </w:t>
      </w:r>
      <w:r w:rsidR="00BA0DE1">
        <w:rPr>
          <w:rFonts w:ascii="Arial" w:eastAsiaTheme="majorEastAsia" w:hAnsi="Arial" w:cs="Arial"/>
          <w:b/>
          <w:color w:val="2E74B5" w:themeColor="accent1" w:themeShade="BF"/>
          <w:sz w:val="36"/>
          <w:szCs w:val="36"/>
        </w:rPr>
        <w:t>Entwicklungs</w:t>
      </w:r>
      <w:r w:rsidR="00944933">
        <w:rPr>
          <w:rFonts w:ascii="Arial" w:eastAsiaTheme="majorEastAsia" w:hAnsi="Arial" w:cs="Arial"/>
          <w:b/>
          <w:color w:val="2E74B5" w:themeColor="accent1" w:themeShade="BF"/>
          <w:sz w:val="36"/>
          <w:szCs w:val="36"/>
        </w:rPr>
        <w:t>- und Test</w:t>
      </w:r>
      <w:r w:rsidR="00BA0DE1">
        <w:rPr>
          <w:rFonts w:ascii="Arial" w:eastAsiaTheme="majorEastAsia" w:hAnsi="Arial" w:cs="Arial"/>
          <w:b/>
          <w:color w:val="2E74B5" w:themeColor="accent1" w:themeShade="BF"/>
          <w:sz w:val="36"/>
          <w:szCs w:val="36"/>
        </w:rPr>
        <w:t>umgebung</w:t>
      </w:r>
    </w:p>
    <w:p w:rsidR="00BA0DE1" w:rsidRPr="00BA0DE1" w:rsidRDefault="00BA0DE1" w:rsidP="00BA0DE1"/>
    <w:tbl>
      <w:tblPr>
        <w:tblStyle w:val="EinfacheTabelle1"/>
        <w:tblW w:w="5000" w:type="pct"/>
        <w:tblLook w:val="0400" w:firstRow="0" w:lastRow="0" w:firstColumn="0" w:lastColumn="0" w:noHBand="0" w:noVBand="1"/>
      </w:tblPr>
      <w:tblGrid>
        <w:gridCol w:w="3257"/>
        <w:gridCol w:w="5805"/>
      </w:tblGrid>
      <w:tr w:rsidR="00DE4D14" w:rsidTr="00944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"/>
        </w:trPr>
        <w:tc>
          <w:tcPr>
            <w:tcW w:w="1797" w:type="pct"/>
            <w:tcBorders>
              <w:bottom w:val="single" w:sz="4" w:space="0" w:color="BFBFBF" w:themeColor="background1" w:themeShade="BF"/>
            </w:tcBorders>
            <w:vAlign w:val="center"/>
          </w:tcPr>
          <w:p w:rsidR="00697B11" w:rsidRDefault="00697B11" w:rsidP="00DE4D1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</w:t>
            </w:r>
          </w:p>
        </w:tc>
        <w:tc>
          <w:tcPr>
            <w:tcW w:w="3203" w:type="pct"/>
            <w:tcBorders>
              <w:bottom w:val="single" w:sz="4" w:space="0" w:color="BFBFBF" w:themeColor="background1" w:themeShade="BF"/>
            </w:tcBorders>
            <w:vAlign w:val="center"/>
          </w:tcPr>
          <w:p w:rsidR="00697B11" w:rsidRDefault="00DE4D14" w:rsidP="00DE4D1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Eclipse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SDK Version 3.8.0</w:t>
            </w:r>
          </w:p>
        </w:tc>
      </w:tr>
      <w:tr w:rsidR="00DE4D14" w:rsidTr="00944933">
        <w:trPr>
          <w:trHeight w:val="220"/>
        </w:trPr>
        <w:tc>
          <w:tcPr>
            <w:tcW w:w="1797" w:type="pct"/>
            <w:tcBorders>
              <w:bottom w:val="single" w:sz="4" w:space="0" w:color="auto"/>
            </w:tcBorders>
            <w:vAlign w:val="center"/>
          </w:tcPr>
          <w:p w:rsidR="00697B11" w:rsidRDefault="00697B11" w:rsidP="00DE4D1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VM Arguments</w:t>
            </w:r>
          </w:p>
        </w:tc>
        <w:tc>
          <w:tcPr>
            <w:tcW w:w="3203" w:type="pct"/>
            <w:tcBorders>
              <w:bottom w:val="single" w:sz="4" w:space="0" w:color="auto"/>
            </w:tcBorders>
          </w:tcPr>
          <w:p w:rsidR="00697B11" w:rsidRPr="00DE4D14" w:rsidRDefault="00697B11" w:rsidP="00DE4D14">
            <w:pPr>
              <w:pStyle w:val="Listenabsatz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4D14">
              <w:rPr>
                <w:rFonts w:ascii="Arial" w:hAnsi="Arial" w:cs="Arial"/>
                <w:sz w:val="24"/>
                <w:szCs w:val="24"/>
              </w:rPr>
              <w:t>${-DensityExpensionLimit=2500000}</w:t>
            </w:r>
          </w:p>
          <w:p w:rsidR="00697B11" w:rsidRPr="00DE4D14" w:rsidRDefault="00697B11" w:rsidP="00DE4D14">
            <w:pPr>
              <w:pStyle w:val="Listenabsatz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4D14">
              <w:rPr>
                <w:rFonts w:ascii="Arial" w:hAnsi="Arial" w:cs="Arial"/>
                <w:sz w:val="24"/>
                <w:szCs w:val="24"/>
              </w:rPr>
              <w:t>${-Xms1024M}</w:t>
            </w:r>
          </w:p>
          <w:p w:rsidR="00697B11" w:rsidRPr="00DE4D14" w:rsidRDefault="00697B11" w:rsidP="00DE4D14">
            <w:pPr>
              <w:pStyle w:val="Listenabsatz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4D14">
              <w:rPr>
                <w:rFonts w:ascii="Arial" w:hAnsi="Arial" w:cs="Arial"/>
                <w:sz w:val="24"/>
                <w:szCs w:val="24"/>
              </w:rPr>
              <w:t>${-Xms1024M}</w:t>
            </w:r>
          </w:p>
        </w:tc>
      </w:tr>
      <w:tr w:rsidR="00DE4D14" w:rsidTr="00944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tcW w:w="1797" w:type="pct"/>
            <w:tcBorders>
              <w:top w:val="single" w:sz="4" w:space="0" w:color="auto"/>
            </w:tcBorders>
            <w:vAlign w:val="center"/>
          </w:tcPr>
          <w:p w:rsidR="00697B11" w:rsidRDefault="00DE4D14" w:rsidP="00DE4D1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Externe Bibliotheken</w:t>
            </w:r>
          </w:p>
        </w:tc>
        <w:tc>
          <w:tcPr>
            <w:tcW w:w="3203" w:type="pct"/>
            <w:tcBorders>
              <w:top w:val="single" w:sz="4" w:space="0" w:color="auto"/>
            </w:tcBorders>
            <w:vAlign w:val="center"/>
          </w:tcPr>
          <w:p w:rsidR="00697B11" w:rsidRDefault="00DE4D14" w:rsidP="00DE4D14">
            <w:pPr>
              <w:pStyle w:val="Listenabsatz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xerces.jar</w:t>
            </w:r>
          </w:p>
          <w:p w:rsidR="00DE4D14" w:rsidRDefault="00DE4D14" w:rsidP="00DE4D14">
            <w:pPr>
              <w:pStyle w:val="Listenabsatz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jquery-1.11.1.min.js</w:t>
            </w:r>
          </w:p>
          <w:p w:rsidR="00DE4D14" w:rsidRDefault="00DE4D14" w:rsidP="00DE4D14">
            <w:pPr>
              <w:pStyle w:val="Listenabsatz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highcharts.js</w:t>
            </w:r>
          </w:p>
          <w:p w:rsidR="00DE4D14" w:rsidRDefault="00DE4D14" w:rsidP="00DE4D14">
            <w:pPr>
              <w:pStyle w:val="Listenabsatz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highcharts-more.js</w:t>
            </w:r>
          </w:p>
          <w:p w:rsidR="00DE4D14" w:rsidRDefault="00DE4D14" w:rsidP="00DE4D14">
            <w:pPr>
              <w:pStyle w:val="Listenabsatz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data.js</w:t>
            </w:r>
          </w:p>
          <w:p w:rsidR="00DE4D14" w:rsidRPr="00DE4D14" w:rsidRDefault="00DE4D14" w:rsidP="00DE4D14">
            <w:pPr>
              <w:pStyle w:val="Listenabsatz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exporting.js</w:t>
            </w:r>
          </w:p>
        </w:tc>
      </w:tr>
      <w:tr w:rsidR="00DE4D14" w:rsidTr="00944933">
        <w:trPr>
          <w:trHeight w:val="71"/>
        </w:trPr>
        <w:tc>
          <w:tcPr>
            <w:tcW w:w="1797" w:type="pct"/>
          </w:tcPr>
          <w:p w:rsidR="00697B11" w:rsidRDefault="00944933" w:rsidP="0064719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Browser</w:t>
            </w:r>
          </w:p>
        </w:tc>
        <w:tc>
          <w:tcPr>
            <w:tcW w:w="3203" w:type="pct"/>
          </w:tcPr>
          <w:p w:rsidR="00697B11" w:rsidRDefault="00944933" w:rsidP="0064719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Mozilla Firefox 36.0.1</w:t>
            </w:r>
          </w:p>
        </w:tc>
      </w:tr>
      <w:tr w:rsidR="00944933" w:rsidTr="00944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"/>
        </w:trPr>
        <w:tc>
          <w:tcPr>
            <w:tcW w:w="1797" w:type="pct"/>
          </w:tcPr>
          <w:p w:rsidR="00944933" w:rsidRDefault="00944933" w:rsidP="0064719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Betriebssystem</w:t>
            </w:r>
          </w:p>
        </w:tc>
        <w:tc>
          <w:tcPr>
            <w:tcW w:w="3203" w:type="pct"/>
          </w:tcPr>
          <w:p w:rsidR="00944933" w:rsidRDefault="00944933" w:rsidP="0064719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Microsoft Windows 8</w:t>
            </w:r>
          </w:p>
        </w:tc>
      </w:tr>
      <w:tr w:rsidR="00DE4D14" w:rsidTr="00944933">
        <w:trPr>
          <w:trHeight w:val="69"/>
        </w:trPr>
        <w:tc>
          <w:tcPr>
            <w:tcW w:w="1797" w:type="pct"/>
          </w:tcPr>
          <w:p w:rsidR="00697B11" w:rsidRDefault="00697B11" w:rsidP="0064719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3" w:type="pct"/>
          </w:tcPr>
          <w:p w:rsidR="00697B11" w:rsidRDefault="00697B11" w:rsidP="0064719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A0DE1" w:rsidRPr="00B96AD0" w:rsidRDefault="00BA0DE1" w:rsidP="0064719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96AD0" w:rsidRDefault="00B96AD0" w:rsidP="009E5684">
      <w:pPr>
        <w:pStyle w:val="berschrift1"/>
        <w:spacing w:line="276" w:lineRule="auto"/>
        <w:rPr>
          <w:rFonts w:ascii="Arial" w:hAnsi="Arial" w:cs="Arial"/>
          <w:b/>
          <w:sz w:val="36"/>
          <w:szCs w:val="36"/>
        </w:rPr>
      </w:pPr>
      <w:bookmarkStart w:id="5" w:name="_Toc410681551"/>
      <w:bookmarkStart w:id="6" w:name="_Toc410755224"/>
    </w:p>
    <w:p w:rsidR="000C593D" w:rsidRPr="00AA4289" w:rsidRDefault="00B96AD0" w:rsidP="009E5684">
      <w:pPr>
        <w:pStyle w:val="berschrift1"/>
        <w:spacing w:line="276" w:lineRule="au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V</w:t>
      </w:r>
      <w:r w:rsidR="00E81DC7" w:rsidRPr="00AA4289">
        <w:rPr>
          <w:rFonts w:ascii="Arial" w:hAnsi="Arial" w:cs="Arial"/>
          <w:b/>
          <w:sz w:val="36"/>
          <w:szCs w:val="36"/>
        </w:rPr>
        <w:t xml:space="preserve"> – </w:t>
      </w:r>
      <w:bookmarkEnd w:id="5"/>
      <w:bookmarkEnd w:id="6"/>
      <w:r w:rsidR="00BE3C44">
        <w:rPr>
          <w:rFonts w:ascii="Arial" w:hAnsi="Arial" w:cs="Arial"/>
          <w:b/>
          <w:sz w:val="36"/>
          <w:szCs w:val="36"/>
        </w:rPr>
        <w:t>Veranschaulichung von Endergebnissen</w:t>
      </w:r>
      <w:r w:rsidR="00E56508">
        <w:rPr>
          <w:rFonts w:ascii="Arial" w:hAnsi="Arial" w:cs="Arial"/>
          <w:b/>
          <w:sz w:val="36"/>
          <w:szCs w:val="36"/>
        </w:rPr>
        <w:t xml:space="preserve"> </w:t>
      </w:r>
    </w:p>
    <w:p w:rsidR="003B1AA2" w:rsidRPr="00B76F59" w:rsidRDefault="003B1AA2" w:rsidP="0027389A">
      <w:pPr>
        <w:pStyle w:val="berschrift2"/>
        <w:spacing w:line="360" w:lineRule="auto"/>
        <w:rPr>
          <w:rFonts w:ascii="Arial" w:hAnsi="Arial" w:cs="Arial"/>
          <w:b/>
          <w:sz w:val="22"/>
          <w:szCs w:val="22"/>
        </w:rPr>
      </w:pPr>
      <w:bookmarkStart w:id="7" w:name="_Toc410681552"/>
    </w:p>
    <w:p w:rsidR="0038305E" w:rsidRPr="00AA4289" w:rsidRDefault="00F53B37" w:rsidP="00AA4289">
      <w:pPr>
        <w:pStyle w:val="berschrift1"/>
        <w:rPr>
          <w:b/>
        </w:rPr>
      </w:pPr>
      <w:bookmarkStart w:id="8" w:name="_Toc410755225"/>
      <w:r>
        <w:rPr>
          <w:b/>
        </w:rPr>
        <w:t>V</w:t>
      </w:r>
      <w:r w:rsidR="009E5684" w:rsidRPr="00AA4289">
        <w:rPr>
          <w:b/>
        </w:rPr>
        <w:t xml:space="preserve">.1 </w:t>
      </w:r>
      <w:r w:rsidR="004D7971" w:rsidRPr="00AA4289">
        <w:rPr>
          <w:b/>
        </w:rPr>
        <w:t>–</w:t>
      </w:r>
      <w:r w:rsidR="009E5684" w:rsidRPr="00AA4289">
        <w:rPr>
          <w:b/>
        </w:rPr>
        <w:t xml:space="preserve"> </w:t>
      </w:r>
      <w:bookmarkEnd w:id="7"/>
      <w:bookmarkEnd w:id="8"/>
      <w:r w:rsidR="004A015A" w:rsidRPr="00AA4289">
        <w:rPr>
          <w:b/>
        </w:rPr>
        <w:t xml:space="preserve">Startseite mit der </w:t>
      </w:r>
      <w:r w:rsidR="0059636D" w:rsidRPr="00AA4289">
        <w:rPr>
          <w:b/>
        </w:rPr>
        <w:t>Liste von Statistiken</w:t>
      </w:r>
    </w:p>
    <w:p w:rsidR="0038305E" w:rsidRPr="0059636D" w:rsidRDefault="0059636D" w:rsidP="0059636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de-DE"/>
        </w:rPr>
        <w:drawing>
          <wp:inline distT="0" distB="0" distL="0" distR="0" wp14:anchorId="0390493E" wp14:editId="51569043">
            <wp:extent cx="5838825" cy="3724275"/>
            <wp:effectExtent l="0" t="0" r="9525" b="952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ome_pag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A0" w:rsidRDefault="0038305E" w:rsidP="004A015A">
      <w:pPr>
        <w:pStyle w:val="Beschriftung"/>
        <w:jc w:val="center"/>
        <w:rPr>
          <w:rFonts w:ascii="Arial" w:hAnsi="Arial" w:cs="Arial"/>
        </w:rPr>
      </w:pPr>
      <w:bookmarkStart w:id="9" w:name="_Ref410749959"/>
      <w:r w:rsidRPr="004A015A">
        <w:rPr>
          <w:rFonts w:ascii="Arial" w:hAnsi="Arial" w:cs="Arial"/>
          <w:b/>
          <w:color w:val="004F9F"/>
          <w:sz w:val="24"/>
          <w:szCs w:val="24"/>
        </w:rPr>
        <w:t xml:space="preserve">Abbildung </w:t>
      </w:r>
      <w:r w:rsidRPr="004A015A">
        <w:rPr>
          <w:rFonts w:ascii="Arial" w:hAnsi="Arial" w:cs="Arial"/>
          <w:b/>
          <w:color w:val="004F9F"/>
          <w:sz w:val="24"/>
          <w:szCs w:val="24"/>
        </w:rPr>
        <w:fldChar w:fldCharType="begin"/>
      </w:r>
      <w:r w:rsidRPr="004A015A">
        <w:rPr>
          <w:rFonts w:ascii="Arial" w:hAnsi="Arial" w:cs="Arial"/>
          <w:b/>
          <w:color w:val="004F9F"/>
          <w:sz w:val="24"/>
          <w:szCs w:val="24"/>
        </w:rPr>
        <w:instrText xml:space="preserve"> SEQ Abbildung \* ARABIC </w:instrText>
      </w:r>
      <w:r w:rsidRPr="004A015A">
        <w:rPr>
          <w:rFonts w:ascii="Arial" w:hAnsi="Arial" w:cs="Arial"/>
          <w:b/>
          <w:color w:val="004F9F"/>
          <w:sz w:val="24"/>
          <w:szCs w:val="24"/>
        </w:rPr>
        <w:fldChar w:fldCharType="separate"/>
      </w:r>
      <w:r w:rsidR="006F531F">
        <w:rPr>
          <w:rFonts w:ascii="Arial" w:hAnsi="Arial" w:cs="Arial"/>
          <w:b/>
          <w:noProof/>
          <w:color w:val="004F9F"/>
          <w:sz w:val="24"/>
          <w:szCs w:val="24"/>
        </w:rPr>
        <w:t>1</w:t>
      </w:r>
      <w:r w:rsidRPr="004A015A">
        <w:rPr>
          <w:rFonts w:ascii="Arial" w:hAnsi="Arial" w:cs="Arial"/>
          <w:b/>
          <w:color w:val="004F9F"/>
          <w:sz w:val="24"/>
          <w:szCs w:val="24"/>
        </w:rPr>
        <w:fldChar w:fldCharType="end"/>
      </w:r>
      <w:bookmarkEnd w:id="9"/>
      <w:r w:rsidRPr="00B76F59">
        <w:rPr>
          <w:rFonts w:ascii="Arial" w:hAnsi="Arial" w:cs="Arial"/>
        </w:rPr>
        <w:t xml:space="preserve"> </w:t>
      </w:r>
      <w:r w:rsidR="0059636D">
        <w:rPr>
          <w:rFonts w:ascii="Arial" w:hAnsi="Arial" w:cs="Arial"/>
        </w:rPr>
        <w:t>Startsete, die die Liste von Statistiken enthält</w:t>
      </w:r>
    </w:p>
    <w:p w:rsidR="0059636D" w:rsidRPr="0059636D" w:rsidRDefault="0059636D" w:rsidP="0059636D"/>
    <w:p w:rsidR="00237A0F" w:rsidRPr="00696122" w:rsidRDefault="00F53B37" w:rsidP="00AA4289">
      <w:pPr>
        <w:pStyle w:val="berschrift1"/>
        <w:rPr>
          <w:b/>
        </w:rPr>
      </w:pPr>
      <w:bookmarkStart w:id="10" w:name="_Toc410681556"/>
      <w:bookmarkStart w:id="11" w:name="_Toc410755229"/>
      <w:r w:rsidRPr="00696122">
        <w:rPr>
          <w:b/>
        </w:rPr>
        <w:t>V</w:t>
      </w:r>
      <w:r w:rsidR="00434DA9" w:rsidRPr="00696122">
        <w:rPr>
          <w:b/>
        </w:rPr>
        <w:t>.2 –</w:t>
      </w:r>
      <w:r w:rsidR="0014610E">
        <w:rPr>
          <w:b/>
        </w:rPr>
        <w:t>Darstellung von Säulendiagramm und Box-Plot-Diagramm</w:t>
      </w:r>
    </w:p>
    <w:p w:rsidR="004A015A" w:rsidRPr="0014610E" w:rsidRDefault="0014610E" w:rsidP="0014610E">
      <w:pPr>
        <w:pStyle w:val="berschrift1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Säulendiagram</w:t>
      </w:r>
      <w:r w:rsidR="00237A0F">
        <w:rPr>
          <w:noProof/>
          <w:lang w:eastAsia="de-DE"/>
        </w:rPr>
        <w:drawing>
          <wp:inline distT="0" distB="0" distL="0" distR="0" wp14:anchorId="36DBA54F" wp14:editId="23619C25">
            <wp:extent cx="5760720" cy="2663190"/>
            <wp:effectExtent l="152400" t="152400" r="354330" b="36576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lumnchar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3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7A0F" w:rsidRPr="004A015A" w:rsidRDefault="004A015A" w:rsidP="004A015A">
      <w:pPr>
        <w:pStyle w:val="Beschriftung"/>
        <w:jc w:val="center"/>
      </w:pPr>
      <w:r w:rsidRPr="004A015A">
        <w:rPr>
          <w:b/>
          <w:color w:val="004F9F"/>
          <w:sz w:val="24"/>
          <w:szCs w:val="24"/>
        </w:rPr>
        <w:t>Abbildung</w:t>
      </w:r>
      <w:r w:rsidRPr="004A015A">
        <w:rPr>
          <w:color w:val="004F9F"/>
          <w:sz w:val="24"/>
          <w:szCs w:val="24"/>
        </w:rPr>
        <w:t xml:space="preserve"> </w:t>
      </w:r>
      <w:r w:rsidRPr="004A015A">
        <w:rPr>
          <w:b/>
          <w:color w:val="004F9F"/>
          <w:sz w:val="24"/>
          <w:szCs w:val="24"/>
        </w:rPr>
        <w:fldChar w:fldCharType="begin"/>
      </w:r>
      <w:r w:rsidRPr="004A015A">
        <w:rPr>
          <w:b/>
          <w:color w:val="004F9F"/>
          <w:sz w:val="24"/>
          <w:szCs w:val="24"/>
        </w:rPr>
        <w:instrText xml:space="preserve"> SEQ Abbildung \* ARABIC </w:instrText>
      </w:r>
      <w:r w:rsidRPr="004A015A">
        <w:rPr>
          <w:b/>
          <w:color w:val="004F9F"/>
          <w:sz w:val="24"/>
          <w:szCs w:val="24"/>
        </w:rPr>
        <w:fldChar w:fldCharType="separate"/>
      </w:r>
      <w:r w:rsidR="006F531F">
        <w:rPr>
          <w:b/>
          <w:noProof/>
          <w:color w:val="004F9F"/>
          <w:sz w:val="24"/>
          <w:szCs w:val="24"/>
        </w:rPr>
        <w:t>2</w:t>
      </w:r>
      <w:r w:rsidRPr="004A015A">
        <w:rPr>
          <w:b/>
          <w:color w:val="004F9F"/>
          <w:sz w:val="24"/>
          <w:szCs w:val="24"/>
        </w:rPr>
        <w:fldChar w:fldCharType="end"/>
      </w:r>
      <w:r>
        <w:t xml:space="preserve">  Anzahl von Autoren/Editoren die publizierten für das erste Mal demselben Jahr</w:t>
      </w:r>
    </w:p>
    <w:p w:rsidR="00237A0F" w:rsidRPr="004A015A" w:rsidRDefault="00237A0F" w:rsidP="00237A0F"/>
    <w:p w:rsidR="00944933" w:rsidRPr="00696122" w:rsidRDefault="004A015A" w:rsidP="0014610E">
      <w:pPr>
        <w:pStyle w:val="berschrift1"/>
        <w:ind w:firstLine="708"/>
        <w:rPr>
          <w:b/>
          <w:sz w:val="28"/>
          <w:szCs w:val="28"/>
        </w:rPr>
      </w:pPr>
      <w:r w:rsidRPr="00696122">
        <w:rPr>
          <w:b/>
          <w:sz w:val="28"/>
          <w:szCs w:val="28"/>
        </w:rPr>
        <w:t>Box Plot</w:t>
      </w:r>
      <w:r w:rsidR="00944933" w:rsidRPr="00696122">
        <w:rPr>
          <w:b/>
          <w:sz w:val="28"/>
          <w:szCs w:val="28"/>
        </w:rPr>
        <w:t>-Diagramm</w:t>
      </w:r>
    </w:p>
    <w:p w:rsidR="004A015A" w:rsidRDefault="00237A0F" w:rsidP="004A015A">
      <w:pPr>
        <w:keepNext/>
      </w:pPr>
      <w:r>
        <w:rPr>
          <w:rFonts w:ascii="Arial" w:hAnsi="Arial" w:cs="Arial"/>
          <w:b/>
          <w:noProof/>
          <w:sz w:val="24"/>
          <w:szCs w:val="24"/>
          <w:lang w:eastAsia="de-DE"/>
        </w:rPr>
        <w:drawing>
          <wp:inline distT="0" distB="0" distL="0" distR="0" wp14:anchorId="72B0061D" wp14:editId="65E77C18">
            <wp:extent cx="5760720" cy="2563495"/>
            <wp:effectExtent l="152400" t="152400" r="354330" b="37020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oxplot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3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51C7" w:rsidRPr="00EF1DA9" w:rsidRDefault="004A015A" w:rsidP="00EF1DA9">
      <w:pPr>
        <w:pStyle w:val="Beschriftung"/>
        <w:jc w:val="center"/>
      </w:pPr>
      <w:r w:rsidRPr="00EF1DA9">
        <w:rPr>
          <w:b/>
          <w:color w:val="004F9F"/>
          <w:sz w:val="24"/>
          <w:szCs w:val="24"/>
        </w:rPr>
        <w:t xml:space="preserve">Abbildung </w:t>
      </w:r>
      <w:r w:rsidRPr="00EF1DA9">
        <w:rPr>
          <w:b/>
          <w:color w:val="004F9F"/>
          <w:sz w:val="24"/>
          <w:szCs w:val="24"/>
        </w:rPr>
        <w:fldChar w:fldCharType="begin"/>
      </w:r>
      <w:r w:rsidRPr="00EF1DA9">
        <w:rPr>
          <w:b/>
          <w:color w:val="004F9F"/>
          <w:sz w:val="24"/>
          <w:szCs w:val="24"/>
        </w:rPr>
        <w:instrText xml:space="preserve"> SEQ Abbildung \* ARABIC </w:instrText>
      </w:r>
      <w:r w:rsidRPr="00EF1DA9">
        <w:rPr>
          <w:b/>
          <w:color w:val="004F9F"/>
          <w:sz w:val="24"/>
          <w:szCs w:val="24"/>
        </w:rPr>
        <w:fldChar w:fldCharType="separate"/>
      </w:r>
      <w:r w:rsidR="006F531F">
        <w:rPr>
          <w:b/>
          <w:noProof/>
          <w:color w:val="004F9F"/>
          <w:sz w:val="24"/>
          <w:szCs w:val="24"/>
        </w:rPr>
        <w:t>3</w:t>
      </w:r>
      <w:r w:rsidRPr="00EF1DA9">
        <w:rPr>
          <w:b/>
          <w:color w:val="004F9F"/>
          <w:sz w:val="24"/>
          <w:szCs w:val="24"/>
        </w:rPr>
        <w:fldChar w:fldCharType="end"/>
      </w:r>
      <w:r>
        <w:t xml:space="preserve"> Fünf-Nummer Verteile über die neuen Autoren/</w:t>
      </w:r>
      <w:r w:rsidR="0014610E">
        <w:t>Editoren</w:t>
      </w:r>
      <w:r>
        <w:t xml:space="preserve"> pro Jahr</w:t>
      </w:r>
    </w:p>
    <w:p w:rsidR="00944933" w:rsidRPr="0014610E" w:rsidRDefault="00F53B37" w:rsidP="0014610E">
      <w:pPr>
        <w:pStyle w:val="berschrift1"/>
        <w:rPr>
          <w:b/>
          <w:color w:val="000000" w:themeColor="text1"/>
        </w:rPr>
      </w:pPr>
      <w:bookmarkStart w:id="12" w:name="_Toc410755230"/>
      <w:r w:rsidRPr="00696122">
        <w:rPr>
          <w:b/>
        </w:rPr>
        <w:t>V</w:t>
      </w:r>
      <w:r w:rsidR="00A51438" w:rsidRPr="00696122">
        <w:rPr>
          <w:b/>
        </w:rPr>
        <w:t xml:space="preserve">.3 – </w:t>
      </w:r>
      <w:bookmarkEnd w:id="12"/>
      <w:r w:rsidR="005B3AC5" w:rsidRPr="00696122">
        <w:rPr>
          <w:b/>
        </w:rPr>
        <w:t>UML- Paketdiagramm</w:t>
      </w:r>
    </w:p>
    <w:p w:rsidR="005B3AC5" w:rsidRDefault="005B3AC5" w:rsidP="005B3AC5">
      <w:pPr>
        <w:pStyle w:val="berschrift2"/>
        <w:spacing w:line="480" w:lineRule="auto"/>
      </w:pPr>
      <w:r>
        <w:rPr>
          <w:rFonts w:ascii="Arial" w:hAnsi="Arial" w:cs="Arial"/>
          <w:b/>
          <w:noProof/>
          <w:sz w:val="24"/>
          <w:szCs w:val="24"/>
          <w:lang w:eastAsia="de-DE"/>
        </w:rPr>
        <w:drawing>
          <wp:inline distT="0" distB="0" distL="0" distR="0" wp14:anchorId="7C90A4C5" wp14:editId="540E03AA">
            <wp:extent cx="5686425" cy="5781675"/>
            <wp:effectExtent l="152400" t="152400" r="371475" b="37147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aket_diagramm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781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3AC5" w:rsidRDefault="005B3AC5" w:rsidP="005B3AC5">
      <w:pPr>
        <w:pStyle w:val="Beschriftung"/>
        <w:jc w:val="center"/>
        <w:rPr>
          <w:rFonts w:ascii="Arial" w:hAnsi="Arial" w:cs="Arial"/>
          <w:b/>
          <w:sz w:val="24"/>
          <w:szCs w:val="24"/>
        </w:rPr>
      </w:pPr>
      <w:r w:rsidRPr="005B3AC5">
        <w:rPr>
          <w:b/>
          <w:color w:val="004F9F"/>
          <w:sz w:val="24"/>
          <w:szCs w:val="24"/>
        </w:rPr>
        <w:t xml:space="preserve">Abbildung </w:t>
      </w:r>
      <w:r w:rsidRPr="005B3AC5">
        <w:rPr>
          <w:b/>
          <w:color w:val="004F9F"/>
          <w:sz w:val="24"/>
          <w:szCs w:val="24"/>
        </w:rPr>
        <w:fldChar w:fldCharType="begin"/>
      </w:r>
      <w:r w:rsidRPr="005B3AC5">
        <w:rPr>
          <w:b/>
          <w:color w:val="004F9F"/>
          <w:sz w:val="24"/>
          <w:szCs w:val="24"/>
        </w:rPr>
        <w:instrText xml:space="preserve"> SEQ Abbildung \* ARABIC </w:instrText>
      </w:r>
      <w:r w:rsidRPr="005B3AC5">
        <w:rPr>
          <w:b/>
          <w:color w:val="004F9F"/>
          <w:sz w:val="24"/>
          <w:szCs w:val="24"/>
        </w:rPr>
        <w:fldChar w:fldCharType="separate"/>
      </w:r>
      <w:r w:rsidR="006F531F">
        <w:rPr>
          <w:b/>
          <w:noProof/>
          <w:color w:val="004F9F"/>
          <w:sz w:val="24"/>
          <w:szCs w:val="24"/>
        </w:rPr>
        <w:t>4</w:t>
      </w:r>
      <w:r w:rsidRPr="005B3AC5">
        <w:rPr>
          <w:b/>
          <w:color w:val="004F9F"/>
          <w:sz w:val="24"/>
          <w:szCs w:val="24"/>
        </w:rPr>
        <w:fldChar w:fldCharType="end"/>
      </w:r>
      <w:r>
        <w:t xml:space="preserve"> Grobe Darstellung der Inhalt des Projektpaket</w:t>
      </w:r>
    </w:p>
    <w:p w:rsidR="00F53B37" w:rsidRDefault="00F53B37" w:rsidP="00AA4289">
      <w:pPr>
        <w:pStyle w:val="berschrift1"/>
        <w:rPr>
          <w:b/>
          <w:sz w:val="24"/>
          <w:szCs w:val="24"/>
        </w:rPr>
      </w:pPr>
    </w:p>
    <w:bookmarkEnd w:id="10"/>
    <w:bookmarkEnd w:id="11"/>
    <w:p w:rsidR="00B74C76" w:rsidRDefault="00B74C76" w:rsidP="009E5684">
      <w:pPr>
        <w:keepNext/>
        <w:spacing w:line="276" w:lineRule="auto"/>
        <w:jc w:val="both"/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24"/>
        </w:rPr>
      </w:pPr>
    </w:p>
    <w:p w:rsidR="00696122" w:rsidRPr="00B76F59" w:rsidRDefault="00696122" w:rsidP="009E5684">
      <w:pPr>
        <w:keepNext/>
        <w:spacing w:line="276" w:lineRule="auto"/>
        <w:jc w:val="both"/>
        <w:rPr>
          <w:rFonts w:ascii="Arial" w:hAnsi="Arial" w:cs="Arial"/>
        </w:rPr>
      </w:pPr>
    </w:p>
    <w:p w:rsidR="00E56508" w:rsidRPr="00696122" w:rsidRDefault="00E56508" w:rsidP="00A520A5">
      <w:pPr>
        <w:pStyle w:val="berschrift1"/>
        <w:rPr>
          <w:b/>
          <w:sz w:val="36"/>
          <w:szCs w:val="36"/>
        </w:rPr>
      </w:pPr>
    </w:p>
    <w:p w:rsidR="00A520A5" w:rsidRPr="00696122" w:rsidRDefault="00A520A5" w:rsidP="00F53B37">
      <w:pPr>
        <w:pStyle w:val="berschrift2"/>
        <w:rPr>
          <w:b/>
          <w:sz w:val="28"/>
          <w:szCs w:val="28"/>
        </w:rPr>
      </w:pPr>
      <w:r w:rsidRPr="00696122">
        <w:rPr>
          <w:b/>
          <w:sz w:val="28"/>
          <w:szCs w:val="28"/>
        </w:rPr>
        <w:t>V</w:t>
      </w:r>
      <w:r w:rsidR="00696122" w:rsidRPr="00696122">
        <w:rPr>
          <w:b/>
          <w:sz w:val="28"/>
          <w:szCs w:val="28"/>
        </w:rPr>
        <w:t>.4</w:t>
      </w:r>
      <w:r w:rsidRPr="00696122">
        <w:rPr>
          <w:b/>
          <w:sz w:val="28"/>
          <w:szCs w:val="28"/>
        </w:rPr>
        <w:t xml:space="preserve"> – </w:t>
      </w:r>
      <w:r w:rsidR="0014610E">
        <w:rPr>
          <w:b/>
          <w:sz w:val="28"/>
          <w:szCs w:val="28"/>
        </w:rPr>
        <w:t>Liste von</w:t>
      </w:r>
      <w:r w:rsidRPr="00696122">
        <w:rPr>
          <w:b/>
          <w:sz w:val="28"/>
          <w:szCs w:val="28"/>
        </w:rPr>
        <w:t xml:space="preserve"> </w:t>
      </w:r>
      <w:r w:rsidR="00F53B37" w:rsidRPr="00696122">
        <w:rPr>
          <w:b/>
          <w:sz w:val="28"/>
          <w:szCs w:val="28"/>
        </w:rPr>
        <w:t>Ausreißer</w:t>
      </w:r>
      <w:r w:rsidR="0014610E">
        <w:rPr>
          <w:b/>
          <w:sz w:val="28"/>
          <w:szCs w:val="28"/>
        </w:rPr>
        <w:t>n</w:t>
      </w:r>
    </w:p>
    <w:p w:rsidR="002D02C6" w:rsidRPr="002D02C6" w:rsidRDefault="002D02C6" w:rsidP="002D02C6"/>
    <w:p w:rsidR="006F531F" w:rsidRDefault="002D02C6" w:rsidP="006F531F">
      <w:pPr>
        <w:pStyle w:val="Listenabsatz"/>
        <w:keepNext/>
      </w:pPr>
      <w:r>
        <w:rPr>
          <w:noProof/>
          <w:lang w:eastAsia="de-DE"/>
        </w:rPr>
        <w:drawing>
          <wp:inline distT="0" distB="0" distL="0" distR="0" wp14:anchorId="2DC36F50" wp14:editId="3D921AB1">
            <wp:extent cx="5760720" cy="3648075"/>
            <wp:effectExtent l="0" t="0" r="0" b="952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usreisser_beispiel_auszug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2D6" w:rsidRDefault="006F531F" w:rsidP="006F531F">
      <w:pPr>
        <w:pStyle w:val="Beschriftung"/>
        <w:jc w:val="center"/>
      </w:pPr>
      <w:r w:rsidRPr="006F531F">
        <w:rPr>
          <w:b/>
          <w:color w:val="004F9F"/>
          <w:sz w:val="24"/>
          <w:szCs w:val="24"/>
        </w:rPr>
        <w:t xml:space="preserve">Abbildung </w:t>
      </w:r>
      <w:r w:rsidRPr="006F531F">
        <w:rPr>
          <w:b/>
          <w:color w:val="004F9F"/>
          <w:sz w:val="24"/>
          <w:szCs w:val="24"/>
        </w:rPr>
        <w:fldChar w:fldCharType="begin"/>
      </w:r>
      <w:r w:rsidRPr="006F531F">
        <w:rPr>
          <w:b/>
          <w:color w:val="004F9F"/>
          <w:sz w:val="24"/>
          <w:szCs w:val="24"/>
        </w:rPr>
        <w:instrText xml:space="preserve"> SEQ Abbildung \* ARABIC </w:instrText>
      </w:r>
      <w:r w:rsidRPr="006F531F">
        <w:rPr>
          <w:b/>
          <w:color w:val="004F9F"/>
          <w:sz w:val="24"/>
          <w:szCs w:val="24"/>
        </w:rPr>
        <w:fldChar w:fldCharType="separate"/>
      </w:r>
      <w:r w:rsidRPr="006F531F">
        <w:rPr>
          <w:b/>
          <w:noProof/>
          <w:color w:val="004F9F"/>
          <w:sz w:val="24"/>
          <w:szCs w:val="24"/>
        </w:rPr>
        <w:t>6</w:t>
      </w:r>
      <w:r w:rsidRPr="006F531F">
        <w:rPr>
          <w:b/>
          <w:color w:val="004F9F"/>
          <w:sz w:val="24"/>
          <w:szCs w:val="24"/>
        </w:rPr>
        <w:fldChar w:fldCharType="end"/>
      </w:r>
      <w:r>
        <w:t xml:space="preserve"> Auszug aus der log Datei</w:t>
      </w:r>
    </w:p>
    <w:p w:rsidR="002D02C6" w:rsidRDefault="002D02C6" w:rsidP="002D02C6">
      <w:pPr>
        <w:pStyle w:val="Listenabsatz"/>
      </w:pPr>
    </w:p>
    <w:p w:rsidR="002D02C6" w:rsidRDefault="002D02C6" w:rsidP="002D02C6">
      <w:pPr>
        <w:pStyle w:val="Listenabsatz"/>
      </w:pPr>
    </w:p>
    <w:p w:rsidR="00A520A5" w:rsidRDefault="00A520A5" w:rsidP="00F53B37">
      <w:r>
        <w:t xml:space="preserve">Manche Publikationen haben eine Groß Zahl von Felder wegen zu </w:t>
      </w:r>
      <w:r w:rsidR="00F53B37">
        <w:t>viele</w:t>
      </w:r>
      <w:r>
        <w:t xml:space="preserve"> </w:t>
      </w:r>
      <w:r w:rsidRPr="00F53B37">
        <w:rPr>
          <w:i/>
        </w:rPr>
        <w:t>cite</w:t>
      </w:r>
      <w:r>
        <w:t xml:space="preserve"> Felder</w:t>
      </w:r>
    </w:p>
    <w:p w:rsidR="00A520A5" w:rsidRDefault="00A520A5" w:rsidP="00F53B37">
      <w:r w:rsidRPr="00F53B37">
        <w:rPr>
          <w:b/>
          <w:color w:val="004F9F"/>
        </w:rPr>
        <w:t>Zum Beispiel:</w:t>
      </w:r>
      <w:r w:rsidRPr="00F53B37">
        <w:rPr>
          <w:color w:val="004F9F"/>
        </w:rPr>
        <w:t xml:space="preserve"> </w:t>
      </w:r>
      <w:r>
        <w:t>Book</w:t>
      </w:r>
      <w:r w:rsidR="00F112D6">
        <w:t xml:space="preserve"> key: books/aw/AbiteboulHV95 enthält 751 Felder (circa 740 </w:t>
      </w:r>
      <w:r w:rsidR="00F112D6" w:rsidRPr="00F53B37">
        <w:rPr>
          <w:i/>
        </w:rPr>
        <w:t>cite</w:t>
      </w:r>
      <w:r w:rsidR="00F112D6">
        <w:t xml:space="preserve"> Felder)</w:t>
      </w:r>
    </w:p>
    <w:p w:rsidR="00F112D6" w:rsidRDefault="006F531F" w:rsidP="00944933">
      <w:pPr>
        <w:pStyle w:val="Untertitel"/>
      </w:pPr>
      <w:r>
        <w:t>Ausführliche</w:t>
      </w:r>
      <w:r w:rsidR="00F112D6">
        <w:t xml:space="preserve"> Liste in der Datei </w:t>
      </w:r>
      <w:r w:rsidR="00F112D6" w:rsidRPr="00F112D6">
        <w:rPr>
          <w:i/>
        </w:rPr>
        <w:t>log.log</w:t>
      </w:r>
    </w:p>
    <w:p w:rsidR="00F112D6" w:rsidRDefault="00F112D6" w:rsidP="00A520A5">
      <w:pPr>
        <w:pStyle w:val="Listenabsatz"/>
      </w:pPr>
    </w:p>
    <w:p w:rsidR="00F112D6" w:rsidRDefault="00F112D6" w:rsidP="00A520A5">
      <w:pPr>
        <w:pStyle w:val="Listenabsatz"/>
      </w:pPr>
    </w:p>
    <w:p w:rsidR="00F53B37" w:rsidRDefault="00F53B37" w:rsidP="00F53B37">
      <w:pPr>
        <w:pStyle w:val="berschrift1"/>
        <w:rPr>
          <w:b/>
          <w:sz w:val="24"/>
          <w:szCs w:val="24"/>
        </w:rPr>
      </w:pPr>
    </w:p>
    <w:p w:rsidR="00F53B37" w:rsidRPr="0014610E" w:rsidRDefault="00F53B37" w:rsidP="00F53B37">
      <w:pPr>
        <w:pStyle w:val="berschrift1"/>
        <w:rPr>
          <w:b/>
          <w:sz w:val="28"/>
          <w:szCs w:val="28"/>
        </w:rPr>
      </w:pPr>
      <w:r w:rsidRPr="00696122">
        <w:rPr>
          <w:b/>
          <w:sz w:val="28"/>
          <w:szCs w:val="28"/>
        </w:rPr>
        <w:t>V</w:t>
      </w:r>
      <w:r w:rsidR="00696122" w:rsidRPr="00696122">
        <w:rPr>
          <w:b/>
          <w:sz w:val="28"/>
          <w:szCs w:val="28"/>
        </w:rPr>
        <w:t>.5</w:t>
      </w:r>
      <w:r w:rsidRPr="00696122">
        <w:rPr>
          <w:b/>
          <w:sz w:val="28"/>
          <w:szCs w:val="28"/>
        </w:rPr>
        <w:t xml:space="preserve"> – Baumstruktur von dblp.xml</w:t>
      </w:r>
    </w:p>
    <w:p w:rsidR="0070604F" w:rsidRPr="00F53B37" w:rsidRDefault="00F53B37" w:rsidP="00F53B37">
      <w:pPr>
        <w:pStyle w:val="berschrift1"/>
        <w:rPr>
          <w:b/>
          <w:sz w:val="36"/>
          <w:szCs w:val="36"/>
        </w:rPr>
      </w:pPr>
      <w:r>
        <w:rPr>
          <w:rFonts w:ascii="Arial" w:hAnsi="Arial" w:cs="Arial"/>
          <w:noProof/>
          <w:lang w:eastAsia="de-DE"/>
        </w:rPr>
        <w:drawing>
          <wp:inline distT="0" distB="0" distL="0" distR="0" wp14:anchorId="755A664F" wp14:editId="2813D6BE">
            <wp:extent cx="5760720" cy="4005580"/>
            <wp:effectExtent l="152400" t="152400" r="354330" b="35687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blpbaum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5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3B37" w:rsidRPr="00B76F59" w:rsidRDefault="00F53B37" w:rsidP="00F53B37">
      <w:pPr>
        <w:pStyle w:val="Beschriftung"/>
        <w:jc w:val="center"/>
        <w:rPr>
          <w:rFonts w:ascii="Arial" w:hAnsi="Arial" w:cs="Arial"/>
        </w:rPr>
      </w:pPr>
      <w:bookmarkStart w:id="13" w:name="_Toc410681557"/>
      <w:bookmarkStart w:id="14" w:name="_Toc410755232"/>
      <w:bookmarkStart w:id="15" w:name="_Ref410753835"/>
      <w:r w:rsidRPr="004A015A">
        <w:rPr>
          <w:rFonts w:ascii="Arial" w:hAnsi="Arial" w:cs="Arial"/>
          <w:b/>
          <w:color w:val="004F9F"/>
          <w:sz w:val="24"/>
          <w:szCs w:val="24"/>
        </w:rPr>
        <w:t xml:space="preserve">Abbildung </w:t>
      </w:r>
      <w:r w:rsidRPr="004A015A">
        <w:rPr>
          <w:rFonts w:ascii="Arial" w:hAnsi="Arial" w:cs="Arial"/>
          <w:b/>
          <w:color w:val="004F9F"/>
          <w:sz w:val="24"/>
          <w:szCs w:val="24"/>
        </w:rPr>
        <w:fldChar w:fldCharType="begin"/>
      </w:r>
      <w:r w:rsidRPr="004A015A">
        <w:rPr>
          <w:rFonts w:ascii="Arial" w:hAnsi="Arial" w:cs="Arial"/>
          <w:b/>
          <w:color w:val="004F9F"/>
          <w:sz w:val="24"/>
          <w:szCs w:val="24"/>
        </w:rPr>
        <w:instrText xml:space="preserve"> SEQ Abbildung \* ARABIC </w:instrText>
      </w:r>
      <w:r w:rsidRPr="004A015A">
        <w:rPr>
          <w:rFonts w:ascii="Arial" w:hAnsi="Arial" w:cs="Arial"/>
          <w:b/>
          <w:color w:val="004F9F"/>
          <w:sz w:val="24"/>
          <w:szCs w:val="24"/>
        </w:rPr>
        <w:fldChar w:fldCharType="separate"/>
      </w:r>
      <w:r>
        <w:rPr>
          <w:rFonts w:ascii="Arial" w:hAnsi="Arial" w:cs="Arial"/>
          <w:b/>
          <w:noProof/>
          <w:color w:val="004F9F"/>
          <w:sz w:val="24"/>
          <w:szCs w:val="24"/>
        </w:rPr>
        <w:t>5</w:t>
      </w:r>
      <w:r w:rsidRPr="004A015A">
        <w:rPr>
          <w:rFonts w:ascii="Arial" w:hAnsi="Arial" w:cs="Arial"/>
          <w:b/>
          <w:color w:val="004F9F"/>
          <w:sz w:val="24"/>
          <w:szCs w:val="24"/>
        </w:rPr>
        <w:fldChar w:fldCharType="end"/>
      </w:r>
      <w:bookmarkEnd w:id="15"/>
      <w:r>
        <w:rPr>
          <w:rFonts w:ascii="Arial" w:hAnsi="Arial" w:cs="Arial"/>
        </w:rPr>
        <w:t xml:space="preserve">  Baumstruktur der dblp.xml</w:t>
      </w:r>
    </w:p>
    <w:p w:rsidR="00F56138" w:rsidRDefault="00F56138" w:rsidP="009E5684">
      <w:pPr>
        <w:pStyle w:val="berschrift1"/>
        <w:spacing w:line="276" w:lineRule="auto"/>
        <w:rPr>
          <w:rFonts w:ascii="Arial" w:hAnsi="Arial" w:cs="Arial"/>
          <w:b/>
          <w:sz w:val="28"/>
          <w:szCs w:val="28"/>
        </w:rPr>
      </w:pPr>
    </w:p>
    <w:p w:rsidR="0088101F" w:rsidRPr="00AA4289" w:rsidRDefault="000B51C7" w:rsidP="009E5684">
      <w:pPr>
        <w:pStyle w:val="berschrift1"/>
        <w:spacing w:line="276" w:lineRule="auto"/>
        <w:rPr>
          <w:rFonts w:ascii="Arial" w:hAnsi="Arial" w:cs="Arial"/>
          <w:b/>
          <w:sz w:val="36"/>
          <w:szCs w:val="36"/>
        </w:rPr>
      </w:pPr>
      <w:r w:rsidRPr="00AA4289">
        <w:rPr>
          <w:rFonts w:ascii="Arial" w:hAnsi="Arial" w:cs="Arial"/>
          <w:b/>
          <w:sz w:val="36"/>
          <w:szCs w:val="36"/>
        </w:rPr>
        <w:t>V</w:t>
      </w:r>
      <w:r w:rsidR="0014610E">
        <w:rPr>
          <w:rFonts w:ascii="Arial" w:hAnsi="Arial" w:cs="Arial"/>
          <w:b/>
          <w:sz w:val="36"/>
          <w:szCs w:val="36"/>
        </w:rPr>
        <w:t>I</w:t>
      </w:r>
      <w:r w:rsidR="0088101F" w:rsidRPr="00AA4289">
        <w:rPr>
          <w:rFonts w:ascii="Arial" w:hAnsi="Arial" w:cs="Arial"/>
          <w:b/>
          <w:sz w:val="36"/>
          <w:szCs w:val="36"/>
        </w:rPr>
        <w:t xml:space="preserve"> </w:t>
      </w:r>
      <w:r w:rsidR="00CC4B22" w:rsidRPr="00AA4289">
        <w:rPr>
          <w:rFonts w:ascii="Arial" w:hAnsi="Arial" w:cs="Arial"/>
          <w:b/>
          <w:sz w:val="36"/>
          <w:szCs w:val="36"/>
        </w:rPr>
        <w:t>–</w:t>
      </w:r>
      <w:r w:rsidR="0088101F" w:rsidRPr="00AA4289">
        <w:rPr>
          <w:rFonts w:ascii="Arial" w:hAnsi="Arial" w:cs="Arial"/>
          <w:b/>
          <w:sz w:val="36"/>
          <w:szCs w:val="36"/>
        </w:rPr>
        <w:t xml:space="preserve"> Schluss</w:t>
      </w:r>
      <w:bookmarkEnd w:id="13"/>
      <w:bookmarkEnd w:id="14"/>
    </w:p>
    <w:p w:rsidR="00457636" w:rsidRPr="00B76F59" w:rsidRDefault="00457636" w:rsidP="009E5684">
      <w:pPr>
        <w:spacing w:line="276" w:lineRule="auto"/>
        <w:rPr>
          <w:rFonts w:ascii="Arial" w:hAnsi="Arial" w:cs="Arial"/>
        </w:rPr>
      </w:pPr>
    </w:p>
    <w:p w:rsidR="009E6BB3" w:rsidRPr="00AA4289" w:rsidRDefault="001A7C42" w:rsidP="002C25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4289">
        <w:rPr>
          <w:rFonts w:ascii="Arial" w:hAnsi="Arial" w:cs="Arial"/>
          <w:sz w:val="24"/>
          <w:szCs w:val="24"/>
        </w:rPr>
        <w:t xml:space="preserve">Die Software ist laut die durchgeführten </w:t>
      </w:r>
      <w:r w:rsidR="006A2D54" w:rsidRPr="00AA4289">
        <w:rPr>
          <w:rFonts w:ascii="Arial" w:hAnsi="Arial" w:cs="Arial"/>
          <w:sz w:val="24"/>
          <w:szCs w:val="24"/>
        </w:rPr>
        <w:t xml:space="preserve">Tests zuverlässig und hat </w:t>
      </w:r>
      <w:r w:rsidR="00AA4289" w:rsidRPr="00AA4289">
        <w:rPr>
          <w:rFonts w:ascii="Arial" w:hAnsi="Arial" w:cs="Arial"/>
          <w:sz w:val="24"/>
          <w:szCs w:val="24"/>
        </w:rPr>
        <w:t>eine</w:t>
      </w:r>
      <w:r w:rsidR="006A2D54" w:rsidRPr="00AA4289">
        <w:rPr>
          <w:rFonts w:ascii="Arial" w:hAnsi="Arial" w:cs="Arial"/>
          <w:sz w:val="24"/>
          <w:szCs w:val="24"/>
        </w:rPr>
        <w:t xml:space="preserve"> Laufzeit</w:t>
      </w:r>
      <w:r w:rsidRPr="00AA4289">
        <w:rPr>
          <w:rFonts w:ascii="Arial" w:hAnsi="Arial" w:cs="Arial"/>
          <w:sz w:val="24"/>
          <w:szCs w:val="24"/>
        </w:rPr>
        <w:t xml:space="preserve"> von circa zwei Minuten </w:t>
      </w:r>
      <w:r w:rsidR="006A2D54" w:rsidRPr="00AA4289">
        <w:rPr>
          <w:rFonts w:ascii="Arial" w:hAnsi="Arial" w:cs="Arial"/>
          <w:sz w:val="24"/>
          <w:szCs w:val="24"/>
        </w:rPr>
        <w:t>auf meinem Laptop.</w:t>
      </w:r>
      <w:r w:rsidR="009E6BB3" w:rsidRPr="00AA4289">
        <w:rPr>
          <w:rFonts w:ascii="Arial" w:hAnsi="Arial" w:cs="Arial"/>
          <w:sz w:val="24"/>
          <w:szCs w:val="24"/>
        </w:rPr>
        <w:tab/>
      </w:r>
      <w:r w:rsidR="004C4340">
        <w:rPr>
          <w:rFonts w:ascii="Arial" w:hAnsi="Arial" w:cs="Arial"/>
          <w:sz w:val="24"/>
          <w:szCs w:val="24"/>
        </w:rPr>
        <w:t>Alle Diagramme bis auf das Box-Plot-Diagramm der Statistik über Felder in Publikationen lassen sich gut darstellen. Ich habe die Ursache bislang nicht herausfinden können.</w:t>
      </w:r>
      <w:bookmarkStart w:id="16" w:name="_GoBack"/>
      <w:bookmarkEnd w:id="16"/>
    </w:p>
    <w:sectPr w:rsidR="009E6BB3" w:rsidRPr="00AA4289" w:rsidSect="00DE508C">
      <w:type w:val="continuous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10E" w:rsidRDefault="0014610E" w:rsidP="0088101F">
      <w:pPr>
        <w:spacing w:after="0" w:line="240" w:lineRule="auto"/>
      </w:pPr>
      <w:r>
        <w:separator/>
      </w:r>
    </w:p>
  </w:endnote>
  <w:endnote w:type="continuationSeparator" w:id="0">
    <w:p w:rsidR="0014610E" w:rsidRDefault="0014610E" w:rsidP="00881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10E" w:rsidRDefault="0014610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10E" w:rsidRDefault="0014610E">
    <w:pPr>
      <w:pStyle w:val="Fuzeil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4C4340">
      <w:rPr>
        <w:caps/>
        <w:noProof/>
        <w:color w:val="5B9BD5" w:themeColor="accent1"/>
      </w:rPr>
      <w:t>6</w:t>
    </w:r>
    <w:r>
      <w:rPr>
        <w:caps/>
        <w:color w:val="5B9BD5" w:themeColor="accent1"/>
      </w:rPr>
      <w:fldChar w:fldCharType="end"/>
    </w:r>
  </w:p>
  <w:p w:rsidR="0014610E" w:rsidRDefault="0014610E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10E" w:rsidRDefault="0014610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10E" w:rsidRDefault="0014610E" w:rsidP="0088101F">
      <w:pPr>
        <w:spacing w:after="0" w:line="240" w:lineRule="auto"/>
      </w:pPr>
      <w:r>
        <w:separator/>
      </w:r>
    </w:p>
  </w:footnote>
  <w:footnote w:type="continuationSeparator" w:id="0">
    <w:p w:rsidR="0014610E" w:rsidRDefault="0014610E" w:rsidP="00881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10E" w:rsidRDefault="0014610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10E" w:rsidRDefault="0014610E" w:rsidP="00DF269E">
    <w:pPr>
      <w:pStyle w:val="Kopfzeile"/>
      <w:jc w:val="right"/>
    </w:pPr>
    <w:r>
      <w:rPr>
        <w:noProof/>
        <w:lang w:eastAsia="de-DE"/>
      </w:rPr>
      <w:drawing>
        <wp:anchor distT="0" distB="0" distL="114300" distR="114300" simplePos="0" relativeHeight="251665408" behindDoc="1" locked="0" layoutInCell="1" allowOverlap="1" wp14:anchorId="4CF164A4" wp14:editId="63AEB307">
          <wp:simplePos x="0" y="0"/>
          <wp:positionH relativeFrom="column">
            <wp:posOffset>4500880</wp:posOffset>
          </wp:positionH>
          <wp:positionV relativeFrom="paragraph">
            <wp:posOffset>-411480</wp:posOffset>
          </wp:positionV>
          <wp:extent cx="2127600" cy="946800"/>
          <wp:effectExtent l="0" t="0" r="6350" b="5715"/>
          <wp:wrapTight wrapText="bothSides">
            <wp:wrapPolygon edited="0">
              <wp:start x="0" y="0"/>
              <wp:lineTo x="0" y="21296"/>
              <wp:lineTo x="21471" y="21296"/>
              <wp:lineTo x="21471" y="0"/>
              <wp:lineTo x="0" y="0"/>
            </wp:wrapPolygon>
          </wp:wrapTight>
          <wp:docPr id="31" name="Grafik 3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7600" cy="946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" w:hAnsi="Arial" w:cs="Arial"/>
        <w:noProof/>
        <w:lang w:eastAsia="de-DE"/>
      </w:rPr>
      <w:drawing>
        <wp:anchor distT="0" distB="0" distL="114300" distR="114300" simplePos="0" relativeHeight="251664384" behindDoc="0" locked="0" layoutInCell="1" allowOverlap="1" wp14:anchorId="40171060" wp14:editId="4FDBFDE1">
          <wp:simplePos x="0" y="0"/>
          <wp:positionH relativeFrom="page">
            <wp:align>left</wp:align>
          </wp:positionH>
          <wp:positionV relativeFrom="paragraph">
            <wp:posOffset>-410210</wp:posOffset>
          </wp:positionV>
          <wp:extent cx="2124000" cy="932400"/>
          <wp:effectExtent l="0" t="0" r="0" b="1270"/>
          <wp:wrapTopAndBottom/>
          <wp:docPr id="352" name="Grafik 3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dblp_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4000" cy="93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10E" w:rsidRDefault="0014610E">
    <w:pPr>
      <w:pStyle w:val="Kopfzeile"/>
    </w:pPr>
    <w:r w:rsidRPr="00F613CB">
      <w:rPr>
        <w:rFonts w:ascii="Arial" w:eastAsia="Times New Roman" w:hAnsi="Arial" w:cs="Arial"/>
        <w:noProof/>
        <w:lang w:eastAsia="de-DE"/>
      </w:rPr>
      <w:drawing>
        <wp:anchor distT="0" distB="0" distL="114300" distR="114300" simplePos="0" relativeHeight="251662336" behindDoc="0" locked="0" layoutInCell="1" allowOverlap="1" wp14:anchorId="4062439F" wp14:editId="14C90880">
          <wp:simplePos x="0" y="0"/>
          <wp:positionH relativeFrom="page">
            <wp:posOffset>5391150</wp:posOffset>
          </wp:positionH>
          <wp:positionV relativeFrom="paragraph">
            <wp:posOffset>-411480</wp:posOffset>
          </wp:positionV>
          <wp:extent cx="2123440" cy="942975"/>
          <wp:effectExtent l="0" t="0" r="0" b="9525"/>
          <wp:wrapSquare wrapText="bothSides"/>
          <wp:docPr id="353" name="Grafik 3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uni_tri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3440" cy="942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noProof/>
        <w:lang w:eastAsia="de-DE"/>
      </w:rPr>
      <w:drawing>
        <wp:anchor distT="0" distB="0" distL="114300" distR="114300" simplePos="0" relativeHeight="251661312" behindDoc="0" locked="0" layoutInCell="1" allowOverlap="1" wp14:anchorId="0CA0E002" wp14:editId="12BE623A">
          <wp:simplePos x="0" y="0"/>
          <wp:positionH relativeFrom="page">
            <wp:posOffset>28575</wp:posOffset>
          </wp:positionH>
          <wp:positionV relativeFrom="paragraph">
            <wp:posOffset>-411480</wp:posOffset>
          </wp:positionV>
          <wp:extent cx="2122805" cy="933450"/>
          <wp:effectExtent l="0" t="0" r="0" b="0"/>
          <wp:wrapTopAndBottom/>
          <wp:docPr id="354" name="Grafik 3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dblp_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2805" cy="933450"/>
                  </a:xfrm>
                  <a:prstGeom prst="rect">
                    <a:avLst/>
                  </a:prstGeom>
                  <a:effectLst>
                    <a:glow>
                      <a:schemeClr val="bg1"/>
                    </a:glow>
                    <a:reflection endPos="0" dir="5400000" sy="-100000" algn="bl" rotWithShape="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E5042"/>
    <w:multiLevelType w:val="hybridMultilevel"/>
    <w:tmpl w:val="6D8ADB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66223"/>
    <w:multiLevelType w:val="hybridMultilevel"/>
    <w:tmpl w:val="0F1ADB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84F11"/>
    <w:multiLevelType w:val="hybridMultilevel"/>
    <w:tmpl w:val="FFC614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90CA0"/>
    <w:multiLevelType w:val="hybridMultilevel"/>
    <w:tmpl w:val="21A4FF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077F7F"/>
    <w:multiLevelType w:val="hybridMultilevel"/>
    <w:tmpl w:val="F42A96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F01451"/>
    <w:multiLevelType w:val="hybridMultilevel"/>
    <w:tmpl w:val="195059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9835BC"/>
    <w:multiLevelType w:val="hybridMultilevel"/>
    <w:tmpl w:val="5F466456"/>
    <w:lvl w:ilvl="0" w:tplc="6638CB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EB4A8A"/>
    <w:multiLevelType w:val="hybridMultilevel"/>
    <w:tmpl w:val="2AE26BB6"/>
    <w:lvl w:ilvl="0" w:tplc="37147B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8053E8"/>
    <w:multiLevelType w:val="hybridMultilevel"/>
    <w:tmpl w:val="4E1C07EC"/>
    <w:lvl w:ilvl="0" w:tplc="04070013">
      <w:start w:val="1"/>
      <w:numFmt w:val="upperRoman"/>
      <w:lvlText w:val="%1."/>
      <w:lvlJc w:val="righ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9F11AA8"/>
    <w:multiLevelType w:val="hybridMultilevel"/>
    <w:tmpl w:val="8E98E7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F6723A"/>
    <w:multiLevelType w:val="hybridMultilevel"/>
    <w:tmpl w:val="CA8E5506"/>
    <w:lvl w:ilvl="0" w:tplc="0407001B">
      <w:start w:val="1"/>
      <w:numFmt w:val="low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5D4BD4"/>
    <w:multiLevelType w:val="hybridMultilevel"/>
    <w:tmpl w:val="90DAA2C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0FF40F6"/>
    <w:multiLevelType w:val="hybridMultilevel"/>
    <w:tmpl w:val="9C38A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283789"/>
    <w:multiLevelType w:val="hybridMultilevel"/>
    <w:tmpl w:val="9D0C518A"/>
    <w:lvl w:ilvl="0" w:tplc="BE28BA68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EF6B4A"/>
    <w:multiLevelType w:val="hybridMultilevel"/>
    <w:tmpl w:val="93C8C5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11"/>
  </w:num>
  <w:num w:numId="5">
    <w:abstractNumId w:val="4"/>
  </w:num>
  <w:num w:numId="6">
    <w:abstractNumId w:val="6"/>
  </w:num>
  <w:num w:numId="7">
    <w:abstractNumId w:val="5"/>
  </w:num>
  <w:num w:numId="8">
    <w:abstractNumId w:val="12"/>
  </w:num>
  <w:num w:numId="9">
    <w:abstractNumId w:val="7"/>
  </w:num>
  <w:num w:numId="10">
    <w:abstractNumId w:val="2"/>
  </w:num>
  <w:num w:numId="11">
    <w:abstractNumId w:val="14"/>
  </w:num>
  <w:num w:numId="12">
    <w:abstractNumId w:val="1"/>
  </w:num>
  <w:num w:numId="13">
    <w:abstractNumId w:val="0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01F"/>
    <w:rsid w:val="0001579C"/>
    <w:rsid w:val="00030090"/>
    <w:rsid w:val="0003570C"/>
    <w:rsid w:val="000731D2"/>
    <w:rsid w:val="00074143"/>
    <w:rsid w:val="00080F28"/>
    <w:rsid w:val="000957F3"/>
    <w:rsid w:val="000B51C7"/>
    <w:rsid w:val="000C1C32"/>
    <w:rsid w:val="000C56F7"/>
    <w:rsid w:val="000C593D"/>
    <w:rsid w:val="000C63D2"/>
    <w:rsid w:val="000D65D2"/>
    <w:rsid w:val="000F0C01"/>
    <w:rsid w:val="0010595D"/>
    <w:rsid w:val="00135BBC"/>
    <w:rsid w:val="001370A4"/>
    <w:rsid w:val="0014610E"/>
    <w:rsid w:val="00170708"/>
    <w:rsid w:val="00170B7B"/>
    <w:rsid w:val="0017298A"/>
    <w:rsid w:val="00196416"/>
    <w:rsid w:val="00197026"/>
    <w:rsid w:val="001A7C42"/>
    <w:rsid w:val="001B1A3B"/>
    <w:rsid w:val="001B57C1"/>
    <w:rsid w:val="001D130B"/>
    <w:rsid w:val="001D61FC"/>
    <w:rsid w:val="001E3E87"/>
    <w:rsid w:val="001F2569"/>
    <w:rsid w:val="001F3C24"/>
    <w:rsid w:val="001F55C9"/>
    <w:rsid w:val="00221567"/>
    <w:rsid w:val="00230C58"/>
    <w:rsid w:val="00231342"/>
    <w:rsid w:val="00237A0F"/>
    <w:rsid w:val="00241C15"/>
    <w:rsid w:val="00246BCB"/>
    <w:rsid w:val="002540FF"/>
    <w:rsid w:val="002573F2"/>
    <w:rsid w:val="00261141"/>
    <w:rsid w:val="00264522"/>
    <w:rsid w:val="0027389A"/>
    <w:rsid w:val="00273C62"/>
    <w:rsid w:val="00287375"/>
    <w:rsid w:val="0029579C"/>
    <w:rsid w:val="002A2CD4"/>
    <w:rsid w:val="002A485A"/>
    <w:rsid w:val="002B1CD4"/>
    <w:rsid w:val="002B2F40"/>
    <w:rsid w:val="002C2558"/>
    <w:rsid w:val="002C5E75"/>
    <w:rsid w:val="002D02C6"/>
    <w:rsid w:val="002D2246"/>
    <w:rsid w:val="002D3A07"/>
    <w:rsid w:val="002D3E13"/>
    <w:rsid w:val="002E1080"/>
    <w:rsid w:val="002E17D9"/>
    <w:rsid w:val="002E3AF9"/>
    <w:rsid w:val="0032007F"/>
    <w:rsid w:val="00325A21"/>
    <w:rsid w:val="00345E9E"/>
    <w:rsid w:val="00355D03"/>
    <w:rsid w:val="0036197B"/>
    <w:rsid w:val="0038305E"/>
    <w:rsid w:val="003B13B7"/>
    <w:rsid w:val="003B1AA2"/>
    <w:rsid w:val="003B2D73"/>
    <w:rsid w:val="003E24BB"/>
    <w:rsid w:val="003E5947"/>
    <w:rsid w:val="003E7426"/>
    <w:rsid w:val="003F4481"/>
    <w:rsid w:val="00410175"/>
    <w:rsid w:val="004144AD"/>
    <w:rsid w:val="00427F70"/>
    <w:rsid w:val="00434DA9"/>
    <w:rsid w:val="00435F83"/>
    <w:rsid w:val="0045718F"/>
    <w:rsid w:val="00457636"/>
    <w:rsid w:val="00462270"/>
    <w:rsid w:val="00470EF1"/>
    <w:rsid w:val="00476109"/>
    <w:rsid w:val="004823DE"/>
    <w:rsid w:val="00484A0B"/>
    <w:rsid w:val="0049414A"/>
    <w:rsid w:val="004A015A"/>
    <w:rsid w:val="004A1C3C"/>
    <w:rsid w:val="004A56A0"/>
    <w:rsid w:val="004B121B"/>
    <w:rsid w:val="004C4340"/>
    <w:rsid w:val="004C54C9"/>
    <w:rsid w:val="004D7971"/>
    <w:rsid w:val="004F1827"/>
    <w:rsid w:val="0050049D"/>
    <w:rsid w:val="00513724"/>
    <w:rsid w:val="00517E1E"/>
    <w:rsid w:val="00521628"/>
    <w:rsid w:val="005225AC"/>
    <w:rsid w:val="005456F6"/>
    <w:rsid w:val="0055236D"/>
    <w:rsid w:val="00556F8B"/>
    <w:rsid w:val="00560491"/>
    <w:rsid w:val="00564F0B"/>
    <w:rsid w:val="00574427"/>
    <w:rsid w:val="0057763D"/>
    <w:rsid w:val="00587EA5"/>
    <w:rsid w:val="0059636D"/>
    <w:rsid w:val="005A1474"/>
    <w:rsid w:val="005A4A14"/>
    <w:rsid w:val="005B3AC5"/>
    <w:rsid w:val="005B7EA2"/>
    <w:rsid w:val="005D23ED"/>
    <w:rsid w:val="005D7B85"/>
    <w:rsid w:val="005F23D0"/>
    <w:rsid w:val="005F60B6"/>
    <w:rsid w:val="005F700E"/>
    <w:rsid w:val="00632107"/>
    <w:rsid w:val="006327AC"/>
    <w:rsid w:val="00635B41"/>
    <w:rsid w:val="006410B8"/>
    <w:rsid w:val="006443FC"/>
    <w:rsid w:val="00647196"/>
    <w:rsid w:val="00650B70"/>
    <w:rsid w:val="00676658"/>
    <w:rsid w:val="00681E5F"/>
    <w:rsid w:val="006851DE"/>
    <w:rsid w:val="00695794"/>
    <w:rsid w:val="00696122"/>
    <w:rsid w:val="00697B11"/>
    <w:rsid w:val="006A2D54"/>
    <w:rsid w:val="006A3DC3"/>
    <w:rsid w:val="006A4403"/>
    <w:rsid w:val="006A702D"/>
    <w:rsid w:val="006A7275"/>
    <w:rsid w:val="006C4328"/>
    <w:rsid w:val="006F0E51"/>
    <w:rsid w:val="006F531F"/>
    <w:rsid w:val="00702F59"/>
    <w:rsid w:val="0070604F"/>
    <w:rsid w:val="00736A44"/>
    <w:rsid w:val="00753B6D"/>
    <w:rsid w:val="00753B73"/>
    <w:rsid w:val="00754D4F"/>
    <w:rsid w:val="00761888"/>
    <w:rsid w:val="007733A6"/>
    <w:rsid w:val="0078500F"/>
    <w:rsid w:val="0079529E"/>
    <w:rsid w:val="007B390C"/>
    <w:rsid w:val="007D2454"/>
    <w:rsid w:val="007D7D66"/>
    <w:rsid w:val="0080062C"/>
    <w:rsid w:val="008037F6"/>
    <w:rsid w:val="008102A9"/>
    <w:rsid w:val="00814F11"/>
    <w:rsid w:val="00853B4A"/>
    <w:rsid w:val="008574DC"/>
    <w:rsid w:val="00860558"/>
    <w:rsid w:val="00865A65"/>
    <w:rsid w:val="00877FCF"/>
    <w:rsid w:val="0088101F"/>
    <w:rsid w:val="008831B4"/>
    <w:rsid w:val="00886CA1"/>
    <w:rsid w:val="008B1282"/>
    <w:rsid w:val="008C048D"/>
    <w:rsid w:val="008D2CFE"/>
    <w:rsid w:val="008E5713"/>
    <w:rsid w:val="00912452"/>
    <w:rsid w:val="009376B6"/>
    <w:rsid w:val="00944933"/>
    <w:rsid w:val="009568F9"/>
    <w:rsid w:val="009610BA"/>
    <w:rsid w:val="00962825"/>
    <w:rsid w:val="009721F1"/>
    <w:rsid w:val="009741B4"/>
    <w:rsid w:val="009857BD"/>
    <w:rsid w:val="00987DCF"/>
    <w:rsid w:val="009B7773"/>
    <w:rsid w:val="009C13BE"/>
    <w:rsid w:val="009C4548"/>
    <w:rsid w:val="009C5A2E"/>
    <w:rsid w:val="009E016D"/>
    <w:rsid w:val="009E04B1"/>
    <w:rsid w:val="009E5684"/>
    <w:rsid w:val="009E6BB3"/>
    <w:rsid w:val="00A03C0B"/>
    <w:rsid w:val="00A05DDF"/>
    <w:rsid w:val="00A130C7"/>
    <w:rsid w:val="00A21C8A"/>
    <w:rsid w:val="00A37F70"/>
    <w:rsid w:val="00A47E89"/>
    <w:rsid w:val="00A51438"/>
    <w:rsid w:val="00A51C98"/>
    <w:rsid w:val="00A520A5"/>
    <w:rsid w:val="00A90886"/>
    <w:rsid w:val="00AA4289"/>
    <w:rsid w:val="00AB4F31"/>
    <w:rsid w:val="00AB7D46"/>
    <w:rsid w:val="00AC5B1B"/>
    <w:rsid w:val="00AF6074"/>
    <w:rsid w:val="00B046B8"/>
    <w:rsid w:val="00B07C2E"/>
    <w:rsid w:val="00B226B5"/>
    <w:rsid w:val="00B461FF"/>
    <w:rsid w:val="00B50702"/>
    <w:rsid w:val="00B62508"/>
    <w:rsid w:val="00B74C76"/>
    <w:rsid w:val="00B76F59"/>
    <w:rsid w:val="00B8165F"/>
    <w:rsid w:val="00B96AD0"/>
    <w:rsid w:val="00BA0DE1"/>
    <w:rsid w:val="00BA32DF"/>
    <w:rsid w:val="00BB6B31"/>
    <w:rsid w:val="00BC7FE6"/>
    <w:rsid w:val="00BE3C44"/>
    <w:rsid w:val="00C1271B"/>
    <w:rsid w:val="00C15F49"/>
    <w:rsid w:val="00C347B1"/>
    <w:rsid w:val="00C4046B"/>
    <w:rsid w:val="00C40587"/>
    <w:rsid w:val="00C4283C"/>
    <w:rsid w:val="00C42D8E"/>
    <w:rsid w:val="00C6188A"/>
    <w:rsid w:val="00C77A0E"/>
    <w:rsid w:val="00C80D3E"/>
    <w:rsid w:val="00C85A36"/>
    <w:rsid w:val="00C96461"/>
    <w:rsid w:val="00C96E85"/>
    <w:rsid w:val="00CB68AB"/>
    <w:rsid w:val="00CC4B22"/>
    <w:rsid w:val="00CD559E"/>
    <w:rsid w:val="00D05F0E"/>
    <w:rsid w:val="00D06DC3"/>
    <w:rsid w:val="00D250F3"/>
    <w:rsid w:val="00D400F8"/>
    <w:rsid w:val="00D5509E"/>
    <w:rsid w:val="00D6492E"/>
    <w:rsid w:val="00D827F9"/>
    <w:rsid w:val="00D846ED"/>
    <w:rsid w:val="00D93FA9"/>
    <w:rsid w:val="00DA32AF"/>
    <w:rsid w:val="00DA4AE4"/>
    <w:rsid w:val="00DC4D36"/>
    <w:rsid w:val="00DD697E"/>
    <w:rsid w:val="00DE4D14"/>
    <w:rsid w:val="00DE508C"/>
    <w:rsid w:val="00DF0482"/>
    <w:rsid w:val="00DF1C19"/>
    <w:rsid w:val="00DF269E"/>
    <w:rsid w:val="00E0326D"/>
    <w:rsid w:val="00E16962"/>
    <w:rsid w:val="00E51180"/>
    <w:rsid w:val="00E522E1"/>
    <w:rsid w:val="00E54596"/>
    <w:rsid w:val="00E55BAE"/>
    <w:rsid w:val="00E56508"/>
    <w:rsid w:val="00E65495"/>
    <w:rsid w:val="00E738C1"/>
    <w:rsid w:val="00E75E6E"/>
    <w:rsid w:val="00E81DC7"/>
    <w:rsid w:val="00E857F2"/>
    <w:rsid w:val="00E85EB7"/>
    <w:rsid w:val="00EA7922"/>
    <w:rsid w:val="00EB42A0"/>
    <w:rsid w:val="00EB7A4E"/>
    <w:rsid w:val="00EC409D"/>
    <w:rsid w:val="00EE0CEF"/>
    <w:rsid w:val="00EE1ED3"/>
    <w:rsid w:val="00EF03FF"/>
    <w:rsid w:val="00EF1DA9"/>
    <w:rsid w:val="00F04BEC"/>
    <w:rsid w:val="00F112D6"/>
    <w:rsid w:val="00F24B77"/>
    <w:rsid w:val="00F4114B"/>
    <w:rsid w:val="00F53B37"/>
    <w:rsid w:val="00F56138"/>
    <w:rsid w:val="00F57C18"/>
    <w:rsid w:val="00F610E6"/>
    <w:rsid w:val="00F613CB"/>
    <w:rsid w:val="00F67FCF"/>
    <w:rsid w:val="00F75460"/>
    <w:rsid w:val="00F81ACC"/>
    <w:rsid w:val="00FA1056"/>
    <w:rsid w:val="00FA3B6F"/>
    <w:rsid w:val="00FA4D85"/>
    <w:rsid w:val="00FB6528"/>
    <w:rsid w:val="00FC4968"/>
    <w:rsid w:val="00FD5089"/>
    <w:rsid w:val="00FD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7C3CBEC6-68E4-48A8-B170-582CD2FB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A0DE1"/>
  </w:style>
  <w:style w:type="paragraph" w:styleId="berschrift1">
    <w:name w:val="heading 1"/>
    <w:basedOn w:val="Standard"/>
    <w:next w:val="Standard"/>
    <w:link w:val="berschrift1Zchn"/>
    <w:uiPriority w:val="9"/>
    <w:qFormat/>
    <w:rsid w:val="00754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4D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404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B7A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81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101F"/>
  </w:style>
  <w:style w:type="paragraph" w:styleId="Fuzeile">
    <w:name w:val="footer"/>
    <w:basedOn w:val="Standard"/>
    <w:link w:val="FuzeileZchn"/>
    <w:uiPriority w:val="99"/>
    <w:unhideWhenUsed/>
    <w:rsid w:val="00881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101F"/>
  </w:style>
  <w:style w:type="character" w:customStyle="1" w:styleId="berschrift1Zchn">
    <w:name w:val="Überschrift 1 Zchn"/>
    <w:basedOn w:val="Absatz-Standardschriftart"/>
    <w:link w:val="berschrift1"/>
    <w:uiPriority w:val="9"/>
    <w:rsid w:val="00754D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54D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EC40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nabsatz">
    <w:name w:val="List Paragraph"/>
    <w:basedOn w:val="Standard"/>
    <w:uiPriority w:val="34"/>
    <w:qFormat/>
    <w:rsid w:val="00E0326D"/>
    <w:pPr>
      <w:ind w:left="720"/>
      <w:contextualSpacing/>
    </w:pPr>
  </w:style>
  <w:style w:type="table" w:styleId="Tabellenraster">
    <w:name w:val="Table Grid"/>
    <w:basedOn w:val="NormaleTabelle"/>
    <w:uiPriority w:val="39"/>
    <w:rsid w:val="00560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link w:val="KeinLeerraumZchn"/>
    <w:uiPriority w:val="1"/>
    <w:qFormat/>
    <w:rsid w:val="00635B41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35B41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6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6BCB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7733A6"/>
    <w:pPr>
      <w:spacing w:after="100"/>
    </w:pPr>
    <w:rPr>
      <w:rFonts w:ascii="Arial" w:hAnsi="Arial"/>
    </w:rPr>
  </w:style>
  <w:style w:type="paragraph" w:styleId="Verzeichnis2">
    <w:name w:val="toc 2"/>
    <w:basedOn w:val="Standard"/>
    <w:next w:val="Standard"/>
    <w:autoRedefine/>
    <w:uiPriority w:val="39"/>
    <w:unhideWhenUsed/>
    <w:rsid w:val="00F81ACC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81ACC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F81ACC"/>
    <w:pPr>
      <w:spacing w:after="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81ACC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404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DA32AF"/>
    <w:pPr>
      <w:spacing w:after="100"/>
      <w:ind w:left="440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31D2"/>
    <w:pPr>
      <w:outlineLvl w:val="9"/>
    </w:pPr>
    <w:rPr>
      <w:lang w:eastAsia="de-DE"/>
    </w:rPr>
  </w:style>
  <w:style w:type="paragraph" w:customStyle="1" w:styleId="Sergi">
    <w:name w:val="Sergi"/>
    <w:basedOn w:val="Titel"/>
    <w:qFormat/>
    <w:rsid w:val="00EF03FF"/>
    <w:pPr>
      <w:jc w:val="center"/>
    </w:pPr>
    <w:rPr>
      <w:color w:val="E7E6E6" w:themeColor="background2"/>
      <w:spacing w:val="10"/>
      <w14:shadow w14:blurRad="63500" w14:dist="50800" w14:dir="135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8500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8500F"/>
    <w:rPr>
      <w:rFonts w:eastAsiaTheme="minorEastAsia"/>
      <w:color w:val="5A5A5A" w:themeColor="text1" w:themeTint="A5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B7A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EinfacheTabelle1">
    <w:name w:val="Plain Table 1"/>
    <w:basedOn w:val="NormaleTabelle"/>
    <w:uiPriority w:val="41"/>
    <w:rsid w:val="00697B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7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8.JPG"/><Relationship Id="rId3" Type="http://schemas.openxmlformats.org/officeDocument/2006/relationships/styles" Target="styles.xml"/><Relationship Id="rId21" Type="http://schemas.openxmlformats.org/officeDocument/2006/relationships/image" Target="media/image11.JP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image" Target="media/image9.jp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JP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14E"/>
    <w:rsid w:val="003F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D557E88263488FAF77675B44BB1801">
    <w:name w:val="00D557E88263488FAF77675B44BB1801"/>
    <w:rsid w:val="003F214E"/>
  </w:style>
  <w:style w:type="paragraph" w:customStyle="1" w:styleId="F9A39DD525B6402A85D393016CBF93A0">
    <w:name w:val="F9A39DD525B6402A85D393016CBF93A0"/>
    <w:rsid w:val="003F214E"/>
  </w:style>
  <w:style w:type="paragraph" w:customStyle="1" w:styleId="BB1F9D6B9C2F4DF6B20D07502DB81627">
    <w:name w:val="BB1F9D6B9C2F4DF6B20D07502DB81627"/>
    <w:rsid w:val="003F214E"/>
  </w:style>
  <w:style w:type="paragraph" w:customStyle="1" w:styleId="BD62CE4B20B743E3A118B4E3334E9113">
    <w:name w:val="BD62CE4B20B743E3A118B4E3334E9113"/>
    <w:rsid w:val="003F214E"/>
  </w:style>
  <w:style w:type="paragraph" w:customStyle="1" w:styleId="7E2855C30DDF4AD88913C3B767ABCF92">
    <w:name w:val="7E2855C30DDF4AD88913C3B767ABCF92"/>
    <w:rsid w:val="003F214E"/>
  </w:style>
  <w:style w:type="paragraph" w:customStyle="1" w:styleId="1FC30C4409E7425D8C5A986B59126E9F">
    <w:name w:val="1FC30C4409E7425D8C5A986B59126E9F"/>
    <w:rsid w:val="003F21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4ABD0-7D2C-4222-A263-FEEE4CAAC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93B6044F</Template>
  <TotalTime>0</TotalTime>
  <Pages>10</Pages>
  <Words>623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Trier</Company>
  <LinksUpToDate>false</LinksUpToDate>
  <CharactersWithSpaces>4542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Djomo Moungoue, Serge Oliver</dc:creator>
  <cp:keywords/>
  <dc:description/>
  <cp:lastModifiedBy>Djomo Moungoue, Serge Oliver</cp:lastModifiedBy>
  <cp:revision>31</cp:revision>
  <dcterms:created xsi:type="dcterms:W3CDTF">2015-03-17T14:43:00Z</dcterms:created>
  <dcterms:modified xsi:type="dcterms:W3CDTF">2015-03-18T14:09:00Z</dcterms:modified>
</cp:coreProperties>
</file>